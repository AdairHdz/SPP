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DBB00" w14:textId="77777777" w:rsidR="00D04739" w:rsidRDefault="00D04739">
      <w:pPr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496"/>
        <w:gridCol w:w="55"/>
        <w:gridCol w:w="1701"/>
        <w:gridCol w:w="3163"/>
      </w:tblGrid>
      <w:tr w:rsidR="00D04739" w14:paraId="692F3880" w14:textId="77777777" w:rsidTr="00D04739">
        <w:tc>
          <w:tcPr>
            <w:tcW w:w="8828" w:type="dxa"/>
            <w:gridSpan w:val="5"/>
            <w:shd w:val="clear" w:color="auto" w:fill="D9D9D9" w:themeFill="background1" w:themeFillShade="D9"/>
          </w:tcPr>
          <w:p w14:paraId="4B2BC4F1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Datos Generales</w:t>
            </w:r>
            <w:r>
              <w:rPr>
                <w:b/>
                <w:lang w:val="es-ES"/>
              </w:rPr>
              <w:t xml:space="preserve"> de la EE</w:t>
            </w:r>
          </w:p>
        </w:tc>
      </w:tr>
      <w:tr w:rsidR="00D04739" w14:paraId="41C72D28" w14:textId="77777777" w:rsidTr="00553165">
        <w:tc>
          <w:tcPr>
            <w:tcW w:w="1413" w:type="dxa"/>
            <w:shd w:val="clear" w:color="auto" w:fill="F2F2F2" w:themeFill="background1" w:themeFillShade="F2"/>
          </w:tcPr>
          <w:p w14:paraId="5397765E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Carrera:</w:t>
            </w:r>
          </w:p>
        </w:tc>
        <w:tc>
          <w:tcPr>
            <w:tcW w:w="2551" w:type="dxa"/>
            <w:gridSpan w:val="2"/>
          </w:tcPr>
          <w:p w14:paraId="74A4D541" w14:textId="4A6D4FF4" w:rsidR="00D04739" w:rsidRPr="00D04739" w:rsidRDefault="00571DE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&lt;Career&gt;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2960809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NRC:</w:t>
            </w:r>
          </w:p>
        </w:tc>
        <w:tc>
          <w:tcPr>
            <w:tcW w:w="3163" w:type="dxa"/>
          </w:tcPr>
          <w:p w14:paraId="00BF30FE" w14:textId="5BAE450B" w:rsidR="00D04739" w:rsidRPr="00D04739" w:rsidRDefault="00571DE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&lt;NRC&gt;</w:t>
            </w:r>
          </w:p>
        </w:tc>
      </w:tr>
      <w:tr w:rsidR="00D04739" w14:paraId="0EBCD87A" w14:textId="77777777" w:rsidTr="00553165">
        <w:tc>
          <w:tcPr>
            <w:tcW w:w="1413" w:type="dxa"/>
            <w:shd w:val="clear" w:color="auto" w:fill="F2F2F2" w:themeFill="background1" w:themeFillShade="F2"/>
          </w:tcPr>
          <w:p w14:paraId="111C29CF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Profesor:</w:t>
            </w:r>
          </w:p>
        </w:tc>
        <w:tc>
          <w:tcPr>
            <w:tcW w:w="2551" w:type="dxa"/>
            <w:gridSpan w:val="2"/>
          </w:tcPr>
          <w:p w14:paraId="007C93B7" w14:textId="484375DA" w:rsidR="00D04739" w:rsidRPr="00D04739" w:rsidRDefault="00571DE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</w:t>
            </w:r>
            <w:r>
              <w:rPr>
                <w:sz w:val="20"/>
                <w:szCs w:val="20"/>
                <w:lang w:val="es-ES"/>
              </w:rPr>
              <w:t>Teacher</w:t>
            </w:r>
            <w:r>
              <w:rPr>
                <w:sz w:val="20"/>
                <w:szCs w:val="20"/>
                <w:lang w:val="es-ES"/>
              </w:rPr>
              <w:t>&gt;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63B78B8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Período escolar:</w:t>
            </w:r>
          </w:p>
        </w:tc>
        <w:tc>
          <w:tcPr>
            <w:tcW w:w="3163" w:type="dxa"/>
          </w:tcPr>
          <w:p w14:paraId="72930F3F" w14:textId="52EC7171" w:rsidR="00D04739" w:rsidRPr="00D04739" w:rsidRDefault="00571DE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&lt;Term&gt;</w:t>
            </w:r>
          </w:p>
        </w:tc>
      </w:tr>
      <w:tr w:rsidR="00D04739" w:rsidRPr="00D04739" w14:paraId="380F80E1" w14:textId="77777777" w:rsidTr="00D04739">
        <w:tc>
          <w:tcPr>
            <w:tcW w:w="8828" w:type="dxa"/>
            <w:gridSpan w:val="5"/>
            <w:shd w:val="clear" w:color="auto" w:fill="D9D9D9" w:themeFill="background1" w:themeFillShade="D9"/>
          </w:tcPr>
          <w:p w14:paraId="7DC98C12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Datos del Proyecto</w:t>
            </w:r>
          </w:p>
        </w:tc>
      </w:tr>
      <w:tr w:rsidR="00D04739" w14:paraId="2F15F7F3" w14:textId="77777777" w:rsidTr="00553165">
        <w:tc>
          <w:tcPr>
            <w:tcW w:w="1413" w:type="dxa"/>
            <w:shd w:val="clear" w:color="auto" w:fill="F2F2F2" w:themeFill="background1" w:themeFillShade="F2"/>
          </w:tcPr>
          <w:p w14:paraId="45D018C5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Alumno</w:t>
            </w:r>
            <w:r w:rsidR="00E21994">
              <w:rPr>
                <w:b/>
                <w:sz w:val="20"/>
                <w:szCs w:val="20"/>
                <w:lang w:val="es-ES"/>
              </w:rPr>
              <w:t>(s)</w:t>
            </w:r>
            <w:r w:rsidRPr="00D04739">
              <w:rPr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2496" w:type="dxa"/>
          </w:tcPr>
          <w:p w14:paraId="5B532005" w14:textId="76024987" w:rsidR="00D04739" w:rsidRPr="00D04739" w:rsidRDefault="002D0062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&lt;Practicioner&gt;</w:t>
            </w:r>
          </w:p>
        </w:tc>
        <w:tc>
          <w:tcPr>
            <w:tcW w:w="1756" w:type="dxa"/>
            <w:gridSpan w:val="2"/>
            <w:shd w:val="clear" w:color="auto" w:fill="F2F2F2" w:themeFill="background1" w:themeFillShade="F2"/>
          </w:tcPr>
          <w:p w14:paraId="1F005395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Organización vinculada:</w:t>
            </w:r>
          </w:p>
        </w:tc>
        <w:tc>
          <w:tcPr>
            <w:tcW w:w="3163" w:type="dxa"/>
          </w:tcPr>
          <w:p w14:paraId="6A9346F4" w14:textId="01D5C95E" w:rsidR="00D04739" w:rsidRPr="00D04739" w:rsidRDefault="002D0062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&lt;LinkedOrganization&gt;</w:t>
            </w:r>
          </w:p>
        </w:tc>
      </w:tr>
      <w:tr w:rsidR="00D04739" w14:paraId="1435E179" w14:textId="77777777" w:rsidTr="00553165">
        <w:tc>
          <w:tcPr>
            <w:tcW w:w="1413" w:type="dxa"/>
            <w:shd w:val="clear" w:color="auto" w:fill="F2F2F2" w:themeFill="background1" w:themeFillShade="F2"/>
          </w:tcPr>
          <w:p w14:paraId="78D60209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Proyecto:</w:t>
            </w:r>
          </w:p>
        </w:tc>
        <w:tc>
          <w:tcPr>
            <w:tcW w:w="2496" w:type="dxa"/>
          </w:tcPr>
          <w:p w14:paraId="45190E87" w14:textId="77778B60" w:rsidR="00D04739" w:rsidRPr="00D04739" w:rsidRDefault="002D0062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&lt;Project&gt;</w:t>
            </w:r>
          </w:p>
        </w:tc>
        <w:tc>
          <w:tcPr>
            <w:tcW w:w="1756" w:type="dxa"/>
            <w:gridSpan w:val="2"/>
            <w:shd w:val="clear" w:color="auto" w:fill="F2F2F2" w:themeFill="background1" w:themeFillShade="F2"/>
          </w:tcPr>
          <w:p w14:paraId="6D4F233D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 w:rsidRPr="00D04739">
              <w:rPr>
                <w:b/>
                <w:sz w:val="20"/>
                <w:szCs w:val="20"/>
                <w:lang w:val="es-ES"/>
              </w:rPr>
              <w:t>Período del reporte</w:t>
            </w:r>
            <w:r w:rsidR="00CC41A8">
              <w:rPr>
                <w:b/>
                <w:sz w:val="20"/>
                <w:szCs w:val="20"/>
                <w:lang w:val="es-ES"/>
              </w:rPr>
              <w:t xml:space="preserve"> y horas cubiertas</w:t>
            </w:r>
            <w:r w:rsidRPr="00D04739">
              <w:rPr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63" w:type="dxa"/>
          </w:tcPr>
          <w:p w14:paraId="1007BEF8" w14:textId="451F7AAE" w:rsidR="00D04739" w:rsidRPr="00D04739" w:rsidRDefault="002D0062" w:rsidP="00B37E68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&lt;Hours&gt;</w:t>
            </w:r>
          </w:p>
        </w:tc>
      </w:tr>
      <w:tr w:rsidR="00D04739" w14:paraId="68B1F3AD" w14:textId="77777777" w:rsidTr="00553165">
        <w:tc>
          <w:tcPr>
            <w:tcW w:w="1413" w:type="dxa"/>
            <w:shd w:val="clear" w:color="auto" w:fill="F2F2F2" w:themeFill="background1" w:themeFillShade="F2"/>
          </w:tcPr>
          <w:p w14:paraId="7217AD54" w14:textId="77777777" w:rsidR="00D04739" w:rsidRPr="00D04739" w:rsidRDefault="00D04739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Fecha del reporte:</w:t>
            </w:r>
          </w:p>
        </w:tc>
        <w:tc>
          <w:tcPr>
            <w:tcW w:w="2496" w:type="dxa"/>
          </w:tcPr>
          <w:p w14:paraId="11616F92" w14:textId="7E247EF7" w:rsidR="00D04739" w:rsidRPr="00D04739" w:rsidRDefault="002D0062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&lt;Date&gt;</w:t>
            </w:r>
          </w:p>
        </w:tc>
        <w:tc>
          <w:tcPr>
            <w:tcW w:w="1756" w:type="dxa"/>
            <w:gridSpan w:val="2"/>
            <w:shd w:val="clear" w:color="auto" w:fill="F2F2F2" w:themeFill="background1" w:themeFillShade="F2"/>
          </w:tcPr>
          <w:p w14:paraId="6201F7D9" w14:textId="77777777" w:rsidR="00D04739" w:rsidRPr="00D04739" w:rsidRDefault="00CC41A8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Número del informe</w:t>
            </w:r>
            <w:r w:rsidR="00D04739">
              <w:rPr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63" w:type="dxa"/>
          </w:tcPr>
          <w:p w14:paraId="008E2870" w14:textId="4F8E84CE" w:rsidR="00D04739" w:rsidRDefault="002D0062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&lt;Number&gt;</w:t>
            </w:r>
          </w:p>
        </w:tc>
      </w:tr>
    </w:tbl>
    <w:p w14:paraId="0DDE2D63" w14:textId="77777777" w:rsidR="00D04739" w:rsidRDefault="0074229C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4739" w:rsidRPr="00D04739" w14:paraId="07A90007" w14:textId="77777777" w:rsidTr="00D04739">
        <w:tc>
          <w:tcPr>
            <w:tcW w:w="8828" w:type="dxa"/>
            <w:shd w:val="clear" w:color="auto" w:fill="D9D9D9" w:themeFill="background1" w:themeFillShade="D9"/>
          </w:tcPr>
          <w:p w14:paraId="1F7FDF5F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Objetivo general del proyecto</w:t>
            </w:r>
          </w:p>
        </w:tc>
      </w:tr>
      <w:tr w:rsidR="00D04739" w14:paraId="35983E1B" w14:textId="77777777" w:rsidTr="00D04739">
        <w:tc>
          <w:tcPr>
            <w:tcW w:w="8828" w:type="dxa"/>
          </w:tcPr>
          <w:p w14:paraId="7972CF13" w14:textId="0785A499" w:rsidR="00D04739" w:rsidRDefault="00250788" w:rsidP="00D04739">
            <w:pPr>
              <w:tabs>
                <w:tab w:val="left" w:pos="1860"/>
              </w:tabs>
              <w:rPr>
                <w:lang w:val="es-ES"/>
              </w:rPr>
            </w:pPr>
            <w:r>
              <w:rPr>
                <w:lang w:val="es-ES"/>
              </w:rPr>
              <w:t>&lt;GeneralObjective&gt;</w:t>
            </w:r>
          </w:p>
          <w:p w14:paraId="447F177E" w14:textId="77777777" w:rsidR="00D04739" w:rsidRDefault="00D04739" w:rsidP="00D04739">
            <w:pPr>
              <w:tabs>
                <w:tab w:val="left" w:pos="1860"/>
              </w:tabs>
              <w:rPr>
                <w:lang w:val="es-ES"/>
              </w:rPr>
            </w:pPr>
          </w:p>
          <w:p w14:paraId="5AB525E6" w14:textId="77777777" w:rsidR="00165C29" w:rsidRDefault="00165C29" w:rsidP="00D04739">
            <w:pPr>
              <w:tabs>
                <w:tab w:val="left" w:pos="1860"/>
              </w:tabs>
              <w:rPr>
                <w:lang w:val="es-ES"/>
              </w:rPr>
            </w:pPr>
          </w:p>
          <w:p w14:paraId="727BBC52" w14:textId="77777777" w:rsidR="00165C29" w:rsidRDefault="00165C29" w:rsidP="00D04739">
            <w:pPr>
              <w:tabs>
                <w:tab w:val="left" w:pos="1860"/>
              </w:tabs>
              <w:rPr>
                <w:lang w:val="es-ES"/>
              </w:rPr>
            </w:pPr>
          </w:p>
          <w:p w14:paraId="0FF498D8" w14:textId="77777777" w:rsidR="00D04739" w:rsidRDefault="00D04739" w:rsidP="00D04739">
            <w:pPr>
              <w:tabs>
                <w:tab w:val="left" w:pos="1860"/>
              </w:tabs>
              <w:rPr>
                <w:lang w:val="es-ES"/>
              </w:rPr>
            </w:pPr>
          </w:p>
        </w:tc>
      </w:tr>
      <w:tr w:rsidR="00D04739" w:rsidRPr="00D04739" w14:paraId="2F16EB29" w14:textId="77777777" w:rsidTr="00D04739">
        <w:tc>
          <w:tcPr>
            <w:tcW w:w="8828" w:type="dxa"/>
            <w:shd w:val="clear" w:color="auto" w:fill="D9D9D9" w:themeFill="background1" w:themeFillShade="D9"/>
          </w:tcPr>
          <w:p w14:paraId="2C936F05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Metodología</w:t>
            </w:r>
          </w:p>
        </w:tc>
      </w:tr>
      <w:tr w:rsidR="00D04739" w14:paraId="1B01A1B7" w14:textId="77777777" w:rsidTr="00D04739">
        <w:tc>
          <w:tcPr>
            <w:tcW w:w="8828" w:type="dxa"/>
          </w:tcPr>
          <w:p w14:paraId="1D483D4B" w14:textId="4342AF78" w:rsidR="00D04739" w:rsidRDefault="00250788">
            <w:pPr>
              <w:rPr>
                <w:lang w:val="es-ES"/>
              </w:rPr>
            </w:pPr>
            <w:r>
              <w:rPr>
                <w:lang w:val="es-ES"/>
              </w:rPr>
              <w:t>&lt;Methodology&gt;</w:t>
            </w:r>
          </w:p>
          <w:p w14:paraId="77641EF7" w14:textId="77777777" w:rsidR="00D04739" w:rsidRDefault="00D04739">
            <w:pPr>
              <w:rPr>
                <w:lang w:val="es-ES"/>
              </w:rPr>
            </w:pPr>
          </w:p>
          <w:p w14:paraId="5704D6D3" w14:textId="77777777" w:rsidR="00165C29" w:rsidRDefault="00165C29">
            <w:pPr>
              <w:rPr>
                <w:lang w:val="es-ES"/>
              </w:rPr>
            </w:pPr>
          </w:p>
          <w:p w14:paraId="6FB24879" w14:textId="77777777" w:rsidR="00165C29" w:rsidRDefault="00165C29">
            <w:pPr>
              <w:rPr>
                <w:lang w:val="es-ES"/>
              </w:rPr>
            </w:pPr>
          </w:p>
          <w:p w14:paraId="25933269" w14:textId="77777777" w:rsidR="00D04739" w:rsidRDefault="00D04739">
            <w:pPr>
              <w:rPr>
                <w:lang w:val="es-ES"/>
              </w:rPr>
            </w:pPr>
          </w:p>
        </w:tc>
      </w:tr>
    </w:tbl>
    <w:p w14:paraId="28A5AC78" w14:textId="77777777" w:rsidR="00D04739" w:rsidRDefault="00D04739">
      <w:pPr>
        <w:rPr>
          <w:lang w:val="es-ES"/>
        </w:rPr>
      </w:pPr>
    </w:p>
    <w:p w14:paraId="76D639E7" w14:textId="77777777" w:rsidR="00D04739" w:rsidRPr="00D04739" w:rsidRDefault="00D04739" w:rsidP="00D04739">
      <w:pPr>
        <w:jc w:val="center"/>
        <w:rPr>
          <w:b/>
          <w:lang w:val="es-ES"/>
        </w:rPr>
      </w:pPr>
      <w:r w:rsidRPr="00D04739">
        <w:rPr>
          <w:b/>
          <w:lang w:val="es-ES"/>
        </w:rPr>
        <w:t>Avance de actividades realizadas en relación al plan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4"/>
        <w:gridCol w:w="838"/>
        <w:gridCol w:w="814"/>
        <w:gridCol w:w="814"/>
        <w:gridCol w:w="813"/>
        <w:gridCol w:w="813"/>
        <w:gridCol w:w="813"/>
        <w:gridCol w:w="813"/>
        <w:gridCol w:w="813"/>
        <w:gridCol w:w="813"/>
      </w:tblGrid>
      <w:tr w:rsidR="0071235F" w14:paraId="0096CC26" w14:textId="77777777" w:rsidTr="0063633E">
        <w:tc>
          <w:tcPr>
            <w:tcW w:w="1471" w:type="dxa"/>
            <w:vMerge w:val="restart"/>
            <w:shd w:val="clear" w:color="auto" w:fill="D9D9D9" w:themeFill="background1" w:themeFillShade="D9"/>
          </w:tcPr>
          <w:p w14:paraId="1378499C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Actividades</w:t>
            </w:r>
          </w:p>
        </w:tc>
        <w:tc>
          <w:tcPr>
            <w:tcW w:w="831" w:type="dxa"/>
            <w:vMerge w:val="restart"/>
            <w:shd w:val="clear" w:color="auto" w:fill="D9D9D9" w:themeFill="background1" w:themeFillShade="D9"/>
          </w:tcPr>
          <w:p w14:paraId="08AC8E5D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Tiempo</w:t>
            </w:r>
          </w:p>
        </w:tc>
        <w:tc>
          <w:tcPr>
            <w:tcW w:w="3262" w:type="dxa"/>
            <w:gridSpan w:val="4"/>
            <w:shd w:val="clear" w:color="auto" w:fill="D9D9D9" w:themeFill="background1" w:themeFillShade="D9"/>
          </w:tcPr>
          <w:p w14:paraId="5EDE2B19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Mes 1</w:t>
            </w:r>
          </w:p>
        </w:tc>
        <w:tc>
          <w:tcPr>
            <w:tcW w:w="3264" w:type="dxa"/>
            <w:gridSpan w:val="4"/>
            <w:shd w:val="clear" w:color="auto" w:fill="D9D9D9" w:themeFill="background1" w:themeFillShade="D9"/>
          </w:tcPr>
          <w:p w14:paraId="0C284975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Mes 2</w:t>
            </w:r>
          </w:p>
        </w:tc>
      </w:tr>
      <w:tr w:rsidR="0071235F" w14:paraId="752CA6CA" w14:textId="77777777" w:rsidTr="0063633E">
        <w:tc>
          <w:tcPr>
            <w:tcW w:w="1471" w:type="dxa"/>
            <w:vMerge/>
            <w:shd w:val="clear" w:color="auto" w:fill="D9D9D9" w:themeFill="background1" w:themeFillShade="D9"/>
          </w:tcPr>
          <w:p w14:paraId="34227B96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831" w:type="dxa"/>
            <w:vMerge/>
            <w:shd w:val="clear" w:color="auto" w:fill="D9D9D9" w:themeFill="background1" w:themeFillShade="D9"/>
          </w:tcPr>
          <w:p w14:paraId="29EC02A9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14:paraId="5E2ED237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S1</w:t>
            </w:r>
          </w:p>
        </w:tc>
        <w:tc>
          <w:tcPr>
            <w:tcW w:w="815" w:type="dxa"/>
            <w:shd w:val="clear" w:color="auto" w:fill="D9D9D9" w:themeFill="background1" w:themeFillShade="D9"/>
          </w:tcPr>
          <w:p w14:paraId="45436EBF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S2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46FC609D" w14:textId="41D4B7CD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</w:t>
            </w:r>
            <w:r w:rsidR="008A6011">
              <w:rPr>
                <w:b/>
                <w:lang w:val="es-ES"/>
              </w:rPr>
              <w:t>3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5B134EF6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S4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0EC90ABD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S5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51ADA031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S6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0CE76619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S7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24448EF2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S8</w:t>
            </w:r>
          </w:p>
        </w:tc>
      </w:tr>
      <w:tr w:rsidR="0071235F" w:rsidRPr="00546025" w14:paraId="434BD17B" w14:textId="77777777" w:rsidTr="0063633E">
        <w:tc>
          <w:tcPr>
            <w:tcW w:w="1471" w:type="dxa"/>
            <w:vMerge w:val="restart"/>
          </w:tcPr>
          <w:p w14:paraId="4D077B28" w14:textId="45437C67" w:rsidR="00D04739" w:rsidRDefault="00D04739">
            <w:pPr>
              <w:rPr>
                <w:lang w:val="es-ES"/>
              </w:rPr>
            </w:pPr>
            <w:r>
              <w:rPr>
                <w:lang w:val="es-ES"/>
              </w:rPr>
              <w:t>1.</w:t>
            </w:r>
            <w:r w:rsidR="00A166F6">
              <w:rPr>
                <w:lang w:val="es-ES"/>
              </w:rPr>
              <w:t xml:space="preserve"> </w:t>
            </w:r>
            <w:r w:rsidR="006352B9">
              <w:rPr>
                <w:lang w:val="es-ES"/>
              </w:rPr>
              <w:t>&lt;ActivityOne&gt;</w:t>
            </w:r>
          </w:p>
        </w:tc>
        <w:tc>
          <w:tcPr>
            <w:tcW w:w="831" w:type="dxa"/>
          </w:tcPr>
          <w:p w14:paraId="330C9D66" w14:textId="77777777" w:rsidR="00D04739" w:rsidRDefault="00D04739">
            <w:pPr>
              <w:rPr>
                <w:lang w:val="es-ES"/>
              </w:rPr>
            </w:pPr>
            <w:r>
              <w:rPr>
                <w:lang w:val="es-ES"/>
              </w:rPr>
              <w:t>Plan</w:t>
            </w:r>
          </w:p>
        </w:tc>
        <w:tc>
          <w:tcPr>
            <w:tcW w:w="815" w:type="dxa"/>
          </w:tcPr>
          <w:p w14:paraId="05FF332A" w14:textId="348E33D0" w:rsidR="00D04739" w:rsidRDefault="008A6011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r>
              <w:rPr>
                <w:lang w:val="es-ES"/>
              </w:rPr>
              <w:t>P1S1</w:t>
            </w:r>
            <w:r>
              <w:rPr>
                <w:lang w:val="es-ES"/>
              </w:rPr>
              <w:t>&gt;</w:t>
            </w:r>
          </w:p>
        </w:tc>
        <w:tc>
          <w:tcPr>
            <w:tcW w:w="815" w:type="dxa"/>
          </w:tcPr>
          <w:p w14:paraId="2A5A9552" w14:textId="51CA7E54" w:rsidR="00D04739" w:rsidRDefault="008A6011">
            <w:pPr>
              <w:rPr>
                <w:lang w:val="es-ES"/>
              </w:rPr>
            </w:pPr>
            <w:r>
              <w:rPr>
                <w:lang w:val="es-ES"/>
              </w:rPr>
              <w:t>&lt;P1S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&gt;</w:t>
            </w:r>
          </w:p>
        </w:tc>
        <w:tc>
          <w:tcPr>
            <w:tcW w:w="816" w:type="dxa"/>
          </w:tcPr>
          <w:p w14:paraId="701F3411" w14:textId="27C7AA98" w:rsidR="00D04739" w:rsidRDefault="008A6011">
            <w:pPr>
              <w:rPr>
                <w:lang w:val="es-ES"/>
              </w:rPr>
            </w:pPr>
            <w:r>
              <w:rPr>
                <w:lang w:val="es-ES"/>
              </w:rPr>
              <w:t>&lt;P1S</w:t>
            </w:r>
            <w:r w:rsidR="0063633E">
              <w:rPr>
                <w:lang w:val="es-ES"/>
              </w:rPr>
              <w:t>3</w:t>
            </w:r>
            <w:r>
              <w:rPr>
                <w:lang w:val="es-ES"/>
              </w:rPr>
              <w:t>&gt;</w:t>
            </w:r>
          </w:p>
        </w:tc>
        <w:tc>
          <w:tcPr>
            <w:tcW w:w="816" w:type="dxa"/>
          </w:tcPr>
          <w:p w14:paraId="781D62BD" w14:textId="370CF659" w:rsidR="00D04739" w:rsidRDefault="0063633E">
            <w:pPr>
              <w:rPr>
                <w:lang w:val="es-ES"/>
              </w:rPr>
            </w:pPr>
            <w:r>
              <w:rPr>
                <w:lang w:val="es-ES"/>
              </w:rPr>
              <w:t>&lt;P1S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&gt;</w:t>
            </w:r>
          </w:p>
        </w:tc>
        <w:tc>
          <w:tcPr>
            <w:tcW w:w="816" w:type="dxa"/>
          </w:tcPr>
          <w:p w14:paraId="1A61E286" w14:textId="4C79B980" w:rsidR="00D04739" w:rsidRDefault="0063633E">
            <w:pPr>
              <w:rPr>
                <w:lang w:val="es-ES"/>
              </w:rPr>
            </w:pPr>
            <w:r>
              <w:rPr>
                <w:lang w:val="es-ES"/>
              </w:rPr>
              <w:t>&lt;P1S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&gt;</w:t>
            </w:r>
          </w:p>
        </w:tc>
        <w:tc>
          <w:tcPr>
            <w:tcW w:w="816" w:type="dxa"/>
          </w:tcPr>
          <w:p w14:paraId="383BFDE1" w14:textId="273C4278" w:rsidR="00D04739" w:rsidRDefault="0063633E">
            <w:pPr>
              <w:rPr>
                <w:lang w:val="es-ES"/>
              </w:rPr>
            </w:pPr>
            <w:r>
              <w:rPr>
                <w:lang w:val="es-ES"/>
              </w:rPr>
              <w:t>&lt;P1S</w:t>
            </w:r>
            <w:r>
              <w:rPr>
                <w:lang w:val="es-ES"/>
              </w:rPr>
              <w:t>6</w:t>
            </w:r>
            <w:r>
              <w:rPr>
                <w:lang w:val="es-ES"/>
              </w:rPr>
              <w:t>&gt;</w:t>
            </w:r>
          </w:p>
        </w:tc>
        <w:tc>
          <w:tcPr>
            <w:tcW w:w="816" w:type="dxa"/>
          </w:tcPr>
          <w:p w14:paraId="70877A5A" w14:textId="49248377" w:rsidR="00D04739" w:rsidRDefault="0063633E">
            <w:pPr>
              <w:rPr>
                <w:lang w:val="es-ES"/>
              </w:rPr>
            </w:pPr>
            <w:r>
              <w:rPr>
                <w:lang w:val="es-ES"/>
              </w:rPr>
              <w:t>&lt;P1S</w:t>
            </w:r>
            <w:r>
              <w:rPr>
                <w:lang w:val="es-ES"/>
              </w:rPr>
              <w:t>7</w:t>
            </w:r>
            <w:r>
              <w:rPr>
                <w:lang w:val="es-ES"/>
              </w:rPr>
              <w:t>&gt;</w:t>
            </w:r>
          </w:p>
        </w:tc>
        <w:tc>
          <w:tcPr>
            <w:tcW w:w="816" w:type="dxa"/>
          </w:tcPr>
          <w:p w14:paraId="186DB1D4" w14:textId="5B7D3FA2" w:rsidR="00D04739" w:rsidRDefault="0063633E">
            <w:pPr>
              <w:rPr>
                <w:lang w:val="es-ES"/>
              </w:rPr>
            </w:pPr>
            <w:r>
              <w:rPr>
                <w:lang w:val="es-ES"/>
              </w:rPr>
              <w:t>&lt;P1S</w:t>
            </w:r>
            <w:r>
              <w:rPr>
                <w:lang w:val="es-ES"/>
              </w:rPr>
              <w:t>8</w:t>
            </w:r>
            <w:r>
              <w:rPr>
                <w:lang w:val="es-ES"/>
              </w:rPr>
              <w:t>&gt;</w:t>
            </w:r>
          </w:p>
        </w:tc>
      </w:tr>
      <w:tr w:rsidR="0063633E" w14:paraId="3DA23123" w14:textId="77777777" w:rsidTr="0063633E">
        <w:tc>
          <w:tcPr>
            <w:tcW w:w="1471" w:type="dxa"/>
            <w:vMerge/>
          </w:tcPr>
          <w:p w14:paraId="4EB02FC1" w14:textId="77777777" w:rsidR="0063633E" w:rsidRDefault="0063633E" w:rsidP="0063633E">
            <w:pPr>
              <w:rPr>
                <w:lang w:val="es-ES"/>
              </w:rPr>
            </w:pPr>
          </w:p>
        </w:tc>
        <w:tc>
          <w:tcPr>
            <w:tcW w:w="831" w:type="dxa"/>
          </w:tcPr>
          <w:p w14:paraId="5824D14F" w14:textId="77777777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815" w:type="dxa"/>
          </w:tcPr>
          <w:p w14:paraId="177EA782" w14:textId="4D1843C2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="00075562">
              <w:rPr>
                <w:lang w:val="es-ES"/>
              </w:rPr>
              <w:t>R</w:t>
            </w:r>
            <w:r>
              <w:rPr>
                <w:lang w:val="es-ES"/>
              </w:rPr>
              <w:t>1S1&gt;</w:t>
            </w:r>
          </w:p>
        </w:tc>
        <w:tc>
          <w:tcPr>
            <w:tcW w:w="815" w:type="dxa"/>
          </w:tcPr>
          <w:p w14:paraId="70ECD79A" w14:textId="1EB1A530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="00075562">
              <w:rPr>
                <w:lang w:val="es-ES"/>
              </w:rPr>
              <w:t>R</w:t>
            </w:r>
            <w:r>
              <w:rPr>
                <w:lang w:val="es-ES"/>
              </w:rPr>
              <w:t>1S2&gt;</w:t>
            </w:r>
          </w:p>
        </w:tc>
        <w:tc>
          <w:tcPr>
            <w:tcW w:w="816" w:type="dxa"/>
          </w:tcPr>
          <w:p w14:paraId="491823AF" w14:textId="45500CD8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="00075562">
              <w:rPr>
                <w:lang w:val="es-ES"/>
              </w:rPr>
              <w:t>R</w:t>
            </w:r>
            <w:r>
              <w:rPr>
                <w:lang w:val="es-ES"/>
              </w:rPr>
              <w:t>1S3&gt;</w:t>
            </w:r>
          </w:p>
        </w:tc>
        <w:tc>
          <w:tcPr>
            <w:tcW w:w="816" w:type="dxa"/>
          </w:tcPr>
          <w:p w14:paraId="3E1DCA6A" w14:textId="2C150F25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="00075562">
              <w:rPr>
                <w:lang w:val="es-ES"/>
              </w:rPr>
              <w:t>R</w:t>
            </w:r>
            <w:r>
              <w:rPr>
                <w:lang w:val="es-ES"/>
              </w:rPr>
              <w:t>1S4&gt;</w:t>
            </w:r>
          </w:p>
        </w:tc>
        <w:tc>
          <w:tcPr>
            <w:tcW w:w="816" w:type="dxa"/>
          </w:tcPr>
          <w:p w14:paraId="17EB162F" w14:textId="03B6A6F9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="00075562">
              <w:rPr>
                <w:lang w:val="es-ES"/>
              </w:rPr>
              <w:t>R</w:t>
            </w:r>
            <w:r>
              <w:rPr>
                <w:lang w:val="es-ES"/>
              </w:rPr>
              <w:t>1S5&gt;</w:t>
            </w:r>
          </w:p>
        </w:tc>
        <w:tc>
          <w:tcPr>
            <w:tcW w:w="816" w:type="dxa"/>
          </w:tcPr>
          <w:p w14:paraId="30BEBC1A" w14:textId="051D5700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="00075562">
              <w:rPr>
                <w:lang w:val="es-ES"/>
              </w:rPr>
              <w:t>R</w:t>
            </w:r>
            <w:r>
              <w:rPr>
                <w:lang w:val="es-ES"/>
              </w:rPr>
              <w:t>1S6&gt;</w:t>
            </w:r>
          </w:p>
        </w:tc>
        <w:tc>
          <w:tcPr>
            <w:tcW w:w="816" w:type="dxa"/>
          </w:tcPr>
          <w:p w14:paraId="2042FFAC" w14:textId="68D46181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="00075562">
              <w:rPr>
                <w:lang w:val="es-ES"/>
              </w:rPr>
              <w:t>R</w:t>
            </w:r>
            <w:r>
              <w:rPr>
                <w:lang w:val="es-ES"/>
              </w:rPr>
              <w:t>1S7&gt;</w:t>
            </w:r>
          </w:p>
        </w:tc>
        <w:tc>
          <w:tcPr>
            <w:tcW w:w="816" w:type="dxa"/>
          </w:tcPr>
          <w:p w14:paraId="4557353D" w14:textId="3B8A2AB2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="00075562">
              <w:rPr>
                <w:lang w:val="es-ES"/>
              </w:rPr>
              <w:t>R</w:t>
            </w:r>
            <w:r>
              <w:rPr>
                <w:lang w:val="es-ES"/>
              </w:rPr>
              <w:t>1S8&gt;</w:t>
            </w:r>
          </w:p>
        </w:tc>
      </w:tr>
      <w:tr w:rsidR="0063633E" w14:paraId="008CEAA9" w14:textId="77777777" w:rsidTr="0063633E">
        <w:tc>
          <w:tcPr>
            <w:tcW w:w="1471" w:type="dxa"/>
            <w:vMerge w:val="restart"/>
          </w:tcPr>
          <w:p w14:paraId="1243EC9A" w14:textId="3F87632A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 xml:space="preserve">2. </w:t>
            </w:r>
            <w:r>
              <w:rPr>
                <w:lang w:val="es-ES"/>
              </w:rPr>
              <w:t>&lt;Activity</w:t>
            </w:r>
            <w:r>
              <w:rPr>
                <w:lang w:val="es-ES"/>
              </w:rPr>
              <w:t>Two</w:t>
            </w:r>
            <w:r>
              <w:rPr>
                <w:lang w:val="es-ES"/>
              </w:rPr>
              <w:t>&gt;</w:t>
            </w:r>
          </w:p>
        </w:tc>
        <w:tc>
          <w:tcPr>
            <w:tcW w:w="831" w:type="dxa"/>
          </w:tcPr>
          <w:p w14:paraId="52D87E1A" w14:textId="77777777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Plan</w:t>
            </w:r>
          </w:p>
        </w:tc>
        <w:tc>
          <w:tcPr>
            <w:tcW w:w="815" w:type="dxa"/>
          </w:tcPr>
          <w:p w14:paraId="566A8116" w14:textId="05515B37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S1&gt;</w:t>
            </w:r>
          </w:p>
        </w:tc>
        <w:tc>
          <w:tcPr>
            <w:tcW w:w="815" w:type="dxa"/>
          </w:tcPr>
          <w:p w14:paraId="4EE71A6F" w14:textId="30D9EB4E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S2&gt;</w:t>
            </w:r>
          </w:p>
        </w:tc>
        <w:tc>
          <w:tcPr>
            <w:tcW w:w="816" w:type="dxa"/>
          </w:tcPr>
          <w:p w14:paraId="12EDEE51" w14:textId="27F8AD35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S3&gt;</w:t>
            </w:r>
          </w:p>
        </w:tc>
        <w:tc>
          <w:tcPr>
            <w:tcW w:w="816" w:type="dxa"/>
          </w:tcPr>
          <w:p w14:paraId="4CDC52AC" w14:textId="0F695B91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S4&gt;</w:t>
            </w:r>
          </w:p>
        </w:tc>
        <w:tc>
          <w:tcPr>
            <w:tcW w:w="816" w:type="dxa"/>
          </w:tcPr>
          <w:p w14:paraId="3B5C61A2" w14:textId="58A80029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S5&gt;</w:t>
            </w:r>
          </w:p>
        </w:tc>
        <w:tc>
          <w:tcPr>
            <w:tcW w:w="816" w:type="dxa"/>
          </w:tcPr>
          <w:p w14:paraId="621A52D3" w14:textId="66F8E07A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S6&gt;</w:t>
            </w:r>
          </w:p>
        </w:tc>
        <w:tc>
          <w:tcPr>
            <w:tcW w:w="816" w:type="dxa"/>
          </w:tcPr>
          <w:p w14:paraId="26E853BA" w14:textId="4BB78ABF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S7&gt;</w:t>
            </w:r>
          </w:p>
        </w:tc>
        <w:tc>
          <w:tcPr>
            <w:tcW w:w="816" w:type="dxa"/>
          </w:tcPr>
          <w:p w14:paraId="39E0CFB3" w14:textId="0BFFC766" w:rsidR="0063633E" w:rsidRDefault="0063633E" w:rsidP="0063633E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S8&gt;</w:t>
            </w:r>
          </w:p>
        </w:tc>
      </w:tr>
      <w:tr w:rsidR="00075562" w14:paraId="303B8BEE" w14:textId="77777777" w:rsidTr="0063633E">
        <w:tc>
          <w:tcPr>
            <w:tcW w:w="1471" w:type="dxa"/>
            <w:vMerge/>
          </w:tcPr>
          <w:p w14:paraId="391306B3" w14:textId="77777777" w:rsidR="00075562" w:rsidRDefault="00075562" w:rsidP="00075562">
            <w:pPr>
              <w:rPr>
                <w:lang w:val="es-ES"/>
              </w:rPr>
            </w:pPr>
          </w:p>
        </w:tc>
        <w:tc>
          <w:tcPr>
            <w:tcW w:w="831" w:type="dxa"/>
          </w:tcPr>
          <w:p w14:paraId="29F4C870" w14:textId="77777777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815" w:type="dxa"/>
          </w:tcPr>
          <w:p w14:paraId="2EBA339A" w14:textId="1D967B73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S1&gt;</w:t>
            </w:r>
          </w:p>
        </w:tc>
        <w:tc>
          <w:tcPr>
            <w:tcW w:w="815" w:type="dxa"/>
          </w:tcPr>
          <w:p w14:paraId="385A564A" w14:textId="040BFFC0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S2&gt;</w:t>
            </w:r>
          </w:p>
        </w:tc>
        <w:tc>
          <w:tcPr>
            <w:tcW w:w="816" w:type="dxa"/>
          </w:tcPr>
          <w:p w14:paraId="7CAD2953" w14:textId="6801CED0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S3&gt;</w:t>
            </w:r>
          </w:p>
        </w:tc>
        <w:tc>
          <w:tcPr>
            <w:tcW w:w="816" w:type="dxa"/>
          </w:tcPr>
          <w:p w14:paraId="1A174A31" w14:textId="36F66673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S4&gt;</w:t>
            </w:r>
          </w:p>
        </w:tc>
        <w:tc>
          <w:tcPr>
            <w:tcW w:w="816" w:type="dxa"/>
          </w:tcPr>
          <w:p w14:paraId="0A860927" w14:textId="137EDDE8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S5&gt;</w:t>
            </w:r>
          </w:p>
        </w:tc>
        <w:tc>
          <w:tcPr>
            <w:tcW w:w="816" w:type="dxa"/>
          </w:tcPr>
          <w:p w14:paraId="5319DE5B" w14:textId="6243DF3B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S6&gt;</w:t>
            </w:r>
          </w:p>
        </w:tc>
        <w:tc>
          <w:tcPr>
            <w:tcW w:w="816" w:type="dxa"/>
          </w:tcPr>
          <w:p w14:paraId="227423F3" w14:textId="53617718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S7&gt;</w:t>
            </w:r>
          </w:p>
        </w:tc>
        <w:tc>
          <w:tcPr>
            <w:tcW w:w="816" w:type="dxa"/>
          </w:tcPr>
          <w:p w14:paraId="5C93E16A" w14:textId="173DCF0E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S8&gt;</w:t>
            </w:r>
          </w:p>
        </w:tc>
      </w:tr>
      <w:tr w:rsidR="00075562" w14:paraId="12AF64E6" w14:textId="77777777" w:rsidTr="0063633E">
        <w:tc>
          <w:tcPr>
            <w:tcW w:w="1471" w:type="dxa"/>
            <w:vMerge w:val="restart"/>
          </w:tcPr>
          <w:p w14:paraId="7773FCEE" w14:textId="0ECE6B75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 xml:space="preserve">3. </w:t>
            </w:r>
            <w:r>
              <w:rPr>
                <w:lang w:val="es-ES"/>
              </w:rPr>
              <w:t>&lt;Activity</w:t>
            </w:r>
            <w:r>
              <w:rPr>
                <w:lang w:val="es-ES"/>
              </w:rPr>
              <w:t>Three</w:t>
            </w:r>
            <w:r>
              <w:rPr>
                <w:lang w:val="es-ES"/>
              </w:rPr>
              <w:t>&gt;</w:t>
            </w:r>
          </w:p>
        </w:tc>
        <w:tc>
          <w:tcPr>
            <w:tcW w:w="831" w:type="dxa"/>
          </w:tcPr>
          <w:p w14:paraId="37BB1DA3" w14:textId="77777777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Plan</w:t>
            </w:r>
          </w:p>
        </w:tc>
        <w:tc>
          <w:tcPr>
            <w:tcW w:w="815" w:type="dxa"/>
          </w:tcPr>
          <w:p w14:paraId="206CD4B4" w14:textId="29EB520D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S1&gt;</w:t>
            </w:r>
          </w:p>
        </w:tc>
        <w:tc>
          <w:tcPr>
            <w:tcW w:w="815" w:type="dxa"/>
          </w:tcPr>
          <w:p w14:paraId="0A28B2BE" w14:textId="72B66E17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S2&gt;</w:t>
            </w:r>
          </w:p>
        </w:tc>
        <w:tc>
          <w:tcPr>
            <w:tcW w:w="816" w:type="dxa"/>
          </w:tcPr>
          <w:p w14:paraId="565DE316" w14:textId="792B7BEE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S3&gt;</w:t>
            </w:r>
          </w:p>
        </w:tc>
        <w:tc>
          <w:tcPr>
            <w:tcW w:w="816" w:type="dxa"/>
          </w:tcPr>
          <w:p w14:paraId="6ADDA871" w14:textId="37A95901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S4&gt;</w:t>
            </w:r>
          </w:p>
        </w:tc>
        <w:tc>
          <w:tcPr>
            <w:tcW w:w="816" w:type="dxa"/>
          </w:tcPr>
          <w:p w14:paraId="5493F501" w14:textId="7E206191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S5&gt;</w:t>
            </w:r>
          </w:p>
        </w:tc>
        <w:tc>
          <w:tcPr>
            <w:tcW w:w="816" w:type="dxa"/>
          </w:tcPr>
          <w:p w14:paraId="4B2B0E3D" w14:textId="6E48AF46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S6&gt;</w:t>
            </w:r>
          </w:p>
        </w:tc>
        <w:tc>
          <w:tcPr>
            <w:tcW w:w="816" w:type="dxa"/>
          </w:tcPr>
          <w:p w14:paraId="4DCE230F" w14:textId="3DEDA64A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S7&gt;</w:t>
            </w:r>
          </w:p>
        </w:tc>
        <w:tc>
          <w:tcPr>
            <w:tcW w:w="816" w:type="dxa"/>
          </w:tcPr>
          <w:p w14:paraId="7823DBAD" w14:textId="6D5B13FB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S8&gt;</w:t>
            </w:r>
          </w:p>
        </w:tc>
      </w:tr>
      <w:tr w:rsidR="00075562" w14:paraId="1805FECE" w14:textId="77777777" w:rsidTr="0063633E">
        <w:tc>
          <w:tcPr>
            <w:tcW w:w="1471" w:type="dxa"/>
            <w:vMerge/>
          </w:tcPr>
          <w:p w14:paraId="6DBE9881" w14:textId="77777777" w:rsidR="00075562" w:rsidRDefault="00075562" w:rsidP="00075562">
            <w:pPr>
              <w:rPr>
                <w:lang w:val="es-ES"/>
              </w:rPr>
            </w:pPr>
          </w:p>
        </w:tc>
        <w:tc>
          <w:tcPr>
            <w:tcW w:w="831" w:type="dxa"/>
          </w:tcPr>
          <w:p w14:paraId="43ED7B9B" w14:textId="77777777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815" w:type="dxa"/>
          </w:tcPr>
          <w:p w14:paraId="08ABD522" w14:textId="70BF7608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S1&gt;</w:t>
            </w:r>
          </w:p>
        </w:tc>
        <w:tc>
          <w:tcPr>
            <w:tcW w:w="815" w:type="dxa"/>
          </w:tcPr>
          <w:p w14:paraId="431C3B70" w14:textId="30BCA741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S2&gt;</w:t>
            </w:r>
          </w:p>
        </w:tc>
        <w:tc>
          <w:tcPr>
            <w:tcW w:w="816" w:type="dxa"/>
          </w:tcPr>
          <w:p w14:paraId="2D211978" w14:textId="6D97F6CE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S3&gt;</w:t>
            </w:r>
          </w:p>
        </w:tc>
        <w:tc>
          <w:tcPr>
            <w:tcW w:w="816" w:type="dxa"/>
          </w:tcPr>
          <w:p w14:paraId="69DAEC01" w14:textId="4442D797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S4&gt;</w:t>
            </w:r>
          </w:p>
        </w:tc>
        <w:tc>
          <w:tcPr>
            <w:tcW w:w="816" w:type="dxa"/>
          </w:tcPr>
          <w:p w14:paraId="0E9CD349" w14:textId="13D5B0ED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S5&gt;</w:t>
            </w:r>
          </w:p>
        </w:tc>
        <w:tc>
          <w:tcPr>
            <w:tcW w:w="816" w:type="dxa"/>
          </w:tcPr>
          <w:p w14:paraId="316240BB" w14:textId="4CF79C80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S6&gt;</w:t>
            </w:r>
          </w:p>
        </w:tc>
        <w:tc>
          <w:tcPr>
            <w:tcW w:w="816" w:type="dxa"/>
          </w:tcPr>
          <w:p w14:paraId="215A1C07" w14:textId="582EB784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S7&gt;</w:t>
            </w:r>
          </w:p>
        </w:tc>
        <w:tc>
          <w:tcPr>
            <w:tcW w:w="816" w:type="dxa"/>
          </w:tcPr>
          <w:p w14:paraId="18F20712" w14:textId="13D38578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S8&gt;</w:t>
            </w:r>
          </w:p>
        </w:tc>
      </w:tr>
      <w:tr w:rsidR="00075562" w14:paraId="7632274E" w14:textId="77777777" w:rsidTr="0063633E">
        <w:tc>
          <w:tcPr>
            <w:tcW w:w="1471" w:type="dxa"/>
            <w:vMerge w:val="restart"/>
          </w:tcPr>
          <w:p w14:paraId="390CE054" w14:textId="6E6813EB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 xml:space="preserve">4. </w:t>
            </w:r>
            <w:r>
              <w:rPr>
                <w:lang w:val="es-ES"/>
              </w:rPr>
              <w:t>&lt;Activity</w:t>
            </w:r>
            <w:r>
              <w:rPr>
                <w:lang w:val="es-ES"/>
              </w:rPr>
              <w:t>Four</w:t>
            </w:r>
            <w:r>
              <w:rPr>
                <w:lang w:val="es-ES"/>
              </w:rPr>
              <w:t>&gt;</w:t>
            </w:r>
          </w:p>
        </w:tc>
        <w:tc>
          <w:tcPr>
            <w:tcW w:w="831" w:type="dxa"/>
          </w:tcPr>
          <w:p w14:paraId="3E06D8E6" w14:textId="77777777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Plan</w:t>
            </w:r>
          </w:p>
        </w:tc>
        <w:tc>
          <w:tcPr>
            <w:tcW w:w="815" w:type="dxa"/>
          </w:tcPr>
          <w:p w14:paraId="27BBB5FD" w14:textId="061559FE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S1&gt;</w:t>
            </w:r>
          </w:p>
        </w:tc>
        <w:tc>
          <w:tcPr>
            <w:tcW w:w="815" w:type="dxa"/>
          </w:tcPr>
          <w:p w14:paraId="67417ADB" w14:textId="75B0F32B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S2&gt;</w:t>
            </w:r>
          </w:p>
        </w:tc>
        <w:tc>
          <w:tcPr>
            <w:tcW w:w="816" w:type="dxa"/>
          </w:tcPr>
          <w:p w14:paraId="56131C7E" w14:textId="2CF3816B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S3&gt;</w:t>
            </w:r>
          </w:p>
        </w:tc>
        <w:tc>
          <w:tcPr>
            <w:tcW w:w="816" w:type="dxa"/>
          </w:tcPr>
          <w:p w14:paraId="3638EE0F" w14:textId="0AFF0491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S4&gt;</w:t>
            </w:r>
          </w:p>
        </w:tc>
        <w:tc>
          <w:tcPr>
            <w:tcW w:w="816" w:type="dxa"/>
          </w:tcPr>
          <w:p w14:paraId="41117896" w14:textId="7547F8A9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S5&gt;</w:t>
            </w:r>
          </w:p>
        </w:tc>
        <w:tc>
          <w:tcPr>
            <w:tcW w:w="816" w:type="dxa"/>
          </w:tcPr>
          <w:p w14:paraId="564BE2BD" w14:textId="63DF8DA9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S6&gt;</w:t>
            </w:r>
          </w:p>
        </w:tc>
        <w:tc>
          <w:tcPr>
            <w:tcW w:w="816" w:type="dxa"/>
          </w:tcPr>
          <w:p w14:paraId="38465B1B" w14:textId="4E0C9D44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S7&gt;</w:t>
            </w:r>
          </w:p>
        </w:tc>
        <w:tc>
          <w:tcPr>
            <w:tcW w:w="816" w:type="dxa"/>
          </w:tcPr>
          <w:p w14:paraId="7E21EA9B" w14:textId="1A2E1D43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S8&gt;</w:t>
            </w:r>
          </w:p>
        </w:tc>
      </w:tr>
      <w:tr w:rsidR="00075562" w14:paraId="03D228C7" w14:textId="77777777" w:rsidTr="0063633E">
        <w:tc>
          <w:tcPr>
            <w:tcW w:w="1471" w:type="dxa"/>
            <w:vMerge/>
          </w:tcPr>
          <w:p w14:paraId="7D1AC3DC" w14:textId="77777777" w:rsidR="00075562" w:rsidRDefault="00075562" w:rsidP="00075562">
            <w:pPr>
              <w:rPr>
                <w:lang w:val="es-ES"/>
              </w:rPr>
            </w:pPr>
          </w:p>
        </w:tc>
        <w:tc>
          <w:tcPr>
            <w:tcW w:w="831" w:type="dxa"/>
          </w:tcPr>
          <w:p w14:paraId="06D8B7C0" w14:textId="77777777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815" w:type="dxa"/>
          </w:tcPr>
          <w:p w14:paraId="430DF8B9" w14:textId="28343EBA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S1&gt;</w:t>
            </w:r>
          </w:p>
        </w:tc>
        <w:tc>
          <w:tcPr>
            <w:tcW w:w="815" w:type="dxa"/>
          </w:tcPr>
          <w:p w14:paraId="0A0B9EFC" w14:textId="654B9D4D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S2&gt;</w:t>
            </w:r>
          </w:p>
        </w:tc>
        <w:tc>
          <w:tcPr>
            <w:tcW w:w="816" w:type="dxa"/>
          </w:tcPr>
          <w:p w14:paraId="7ADEF1D9" w14:textId="15707AA5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S3&gt;</w:t>
            </w:r>
          </w:p>
        </w:tc>
        <w:tc>
          <w:tcPr>
            <w:tcW w:w="816" w:type="dxa"/>
          </w:tcPr>
          <w:p w14:paraId="55F11CE6" w14:textId="6B3F7DCD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S4&gt;</w:t>
            </w:r>
          </w:p>
        </w:tc>
        <w:tc>
          <w:tcPr>
            <w:tcW w:w="816" w:type="dxa"/>
          </w:tcPr>
          <w:p w14:paraId="1DEE8231" w14:textId="49E5F05C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S5&gt;</w:t>
            </w:r>
          </w:p>
        </w:tc>
        <w:tc>
          <w:tcPr>
            <w:tcW w:w="816" w:type="dxa"/>
          </w:tcPr>
          <w:p w14:paraId="62055516" w14:textId="3FAF8303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S6&gt;</w:t>
            </w:r>
          </w:p>
        </w:tc>
        <w:tc>
          <w:tcPr>
            <w:tcW w:w="816" w:type="dxa"/>
          </w:tcPr>
          <w:p w14:paraId="019E0B2E" w14:textId="39C0B3E9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S7&gt;</w:t>
            </w:r>
          </w:p>
        </w:tc>
        <w:tc>
          <w:tcPr>
            <w:tcW w:w="816" w:type="dxa"/>
          </w:tcPr>
          <w:p w14:paraId="271FA38D" w14:textId="39E8BE08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4</w:t>
            </w:r>
            <w:r>
              <w:rPr>
                <w:lang w:val="es-ES"/>
              </w:rPr>
              <w:t>S8&gt;</w:t>
            </w:r>
          </w:p>
        </w:tc>
      </w:tr>
      <w:tr w:rsidR="00075562" w14:paraId="5304C42C" w14:textId="77777777" w:rsidTr="0063633E">
        <w:tc>
          <w:tcPr>
            <w:tcW w:w="1471" w:type="dxa"/>
            <w:vMerge w:val="restart"/>
          </w:tcPr>
          <w:p w14:paraId="3072FD06" w14:textId="680A0BD7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 xml:space="preserve">5. </w:t>
            </w:r>
            <w:r>
              <w:rPr>
                <w:lang w:val="es-ES"/>
              </w:rPr>
              <w:t>&lt;Activity</w:t>
            </w:r>
            <w:r>
              <w:rPr>
                <w:lang w:val="es-ES"/>
              </w:rPr>
              <w:t>Five</w:t>
            </w:r>
            <w:r>
              <w:rPr>
                <w:lang w:val="es-ES"/>
              </w:rPr>
              <w:t>&gt;</w:t>
            </w:r>
          </w:p>
        </w:tc>
        <w:tc>
          <w:tcPr>
            <w:tcW w:w="831" w:type="dxa"/>
          </w:tcPr>
          <w:p w14:paraId="46619D24" w14:textId="77777777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Plan</w:t>
            </w:r>
          </w:p>
        </w:tc>
        <w:tc>
          <w:tcPr>
            <w:tcW w:w="815" w:type="dxa"/>
          </w:tcPr>
          <w:p w14:paraId="29D65AFD" w14:textId="47F726EC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S1&gt;</w:t>
            </w:r>
          </w:p>
        </w:tc>
        <w:tc>
          <w:tcPr>
            <w:tcW w:w="815" w:type="dxa"/>
          </w:tcPr>
          <w:p w14:paraId="1F6D6318" w14:textId="3D6DD918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S2&gt;</w:t>
            </w:r>
          </w:p>
        </w:tc>
        <w:tc>
          <w:tcPr>
            <w:tcW w:w="816" w:type="dxa"/>
          </w:tcPr>
          <w:p w14:paraId="427F58A0" w14:textId="6DEF6BB4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S3&gt;</w:t>
            </w:r>
          </w:p>
        </w:tc>
        <w:tc>
          <w:tcPr>
            <w:tcW w:w="816" w:type="dxa"/>
          </w:tcPr>
          <w:p w14:paraId="2A77C1DA" w14:textId="1F409D38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S4&gt;</w:t>
            </w:r>
          </w:p>
        </w:tc>
        <w:tc>
          <w:tcPr>
            <w:tcW w:w="816" w:type="dxa"/>
          </w:tcPr>
          <w:p w14:paraId="4F5485DC" w14:textId="35E652E6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E04FC7">
              <w:rPr>
                <w:lang w:val="es-ES"/>
              </w:rPr>
              <w:t>5</w:t>
            </w:r>
            <w:r>
              <w:rPr>
                <w:lang w:val="es-ES"/>
              </w:rPr>
              <w:t>S5&gt;</w:t>
            </w:r>
          </w:p>
        </w:tc>
        <w:tc>
          <w:tcPr>
            <w:tcW w:w="816" w:type="dxa"/>
          </w:tcPr>
          <w:p w14:paraId="78A03591" w14:textId="29B3CC0B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E04FC7">
              <w:rPr>
                <w:lang w:val="es-ES"/>
              </w:rPr>
              <w:t>5</w:t>
            </w:r>
            <w:r>
              <w:rPr>
                <w:lang w:val="es-ES"/>
              </w:rPr>
              <w:t>S6&gt;</w:t>
            </w:r>
          </w:p>
        </w:tc>
        <w:tc>
          <w:tcPr>
            <w:tcW w:w="816" w:type="dxa"/>
          </w:tcPr>
          <w:p w14:paraId="3533E40D" w14:textId="42C7F84F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E04FC7">
              <w:rPr>
                <w:lang w:val="es-ES"/>
              </w:rPr>
              <w:t>5</w:t>
            </w:r>
            <w:r>
              <w:rPr>
                <w:lang w:val="es-ES"/>
              </w:rPr>
              <w:t>S7&gt;</w:t>
            </w:r>
          </w:p>
        </w:tc>
        <w:tc>
          <w:tcPr>
            <w:tcW w:w="816" w:type="dxa"/>
          </w:tcPr>
          <w:p w14:paraId="22C0A19D" w14:textId="13AE1EBE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&lt;P</w:t>
            </w:r>
            <w:r w:rsidR="00E04FC7">
              <w:rPr>
                <w:lang w:val="es-ES"/>
              </w:rPr>
              <w:t>5</w:t>
            </w:r>
            <w:r>
              <w:rPr>
                <w:lang w:val="es-ES"/>
              </w:rPr>
              <w:t>S8&gt;</w:t>
            </w:r>
          </w:p>
        </w:tc>
      </w:tr>
      <w:tr w:rsidR="00075562" w14:paraId="33F45027" w14:textId="77777777" w:rsidTr="0063633E">
        <w:tc>
          <w:tcPr>
            <w:tcW w:w="1471" w:type="dxa"/>
            <w:vMerge/>
          </w:tcPr>
          <w:p w14:paraId="78E6B867" w14:textId="77777777" w:rsidR="00075562" w:rsidRDefault="00075562" w:rsidP="00075562">
            <w:pPr>
              <w:rPr>
                <w:lang w:val="es-ES"/>
              </w:rPr>
            </w:pPr>
          </w:p>
        </w:tc>
        <w:tc>
          <w:tcPr>
            <w:tcW w:w="831" w:type="dxa"/>
          </w:tcPr>
          <w:p w14:paraId="463D4140" w14:textId="77777777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815" w:type="dxa"/>
          </w:tcPr>
          <w:p w14:paraId="36FD1B94" w14:textId="73CC6284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S1&gt;</w:t>
            </w:r>
          </w:p>
        </w:tc>
        <w:tc>
          <w:tcPr>
            <w:tcW w:w="815" w:type="dxa"/>
          </w:tcPr>
          <w:p w14:paraId="2717C2C0" w14:textId="1CCF7DE0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S2&gt;</w:t>
            </w:r>
          </w:p>
        </w:tc>
        <w:tc>
          <w:tcPr>
            <w:tcW w:w="816" w:type="dxa"/>
          </w:tcPr>
          <w:p w14:paraId="55970C40" w14:textId="4F6B1309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S3&gt;</w:t>
            </w:r>
          </w:p>
        </w:tc>
        <w:tc>
          <w:tcPr>
            <w:tcW w:w="816" w:type="dxa"/>
          </w:tcPr>
          <w:p w14:paraId="1EBDDE8D" w14:textId="7487C296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S4&gt;</w:t>
            </w:r>
          </w:p>
        </w:tc>
        <w:tc>
          <w:tcPr>
            <w:tcW w:w="816" w:type="dxa"/>
          </w:tcPr>
          <w:p w14:paraId="750F7EE4" w14:textId="0BC122B8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E04FC7">
              <w:rPr>
                <w:lang w:val="es-ES"/>
              </w:rPr>
              <w:t>5</w:t>
            </w:r>
            <w:r>
              <w:rPr>
                <w:lang w:val="es-ES"/>
              </w:rPr>
              <w:t>S5&gt;</w:t>
            </w:r>
          </w:p>
        </w:tc>
        <w:tc>
          <w:tcPr>
            <w:tcW w:w="816" w:type="dxa"/>
          </w:tcPr>
          <w:p w14:paraId="6E83EF74" w14:textId="24743D97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E04FC7">
              <w:rPr>
                <w:lang w:val="es-ES"/>
              </w:rPr>
              <w:t>5</w:t>
            </w:r>
            <w:r>
              <w:rPr>
                <w:lang w:val="es-ES"/>
              </w:rPr>
              <w:t>S6&gt;</w:t>
            </w:r>
          </w:p>
        </w:tc>
        <w:tc>
          <w:tcPr>
            <w:tcW w:w="816" w:type="dxa"/>
          </w:tcPr>
          <w:p w14:paraId="56863471" w14:textId="333F8B3E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E04FC7">
              <w:rPr>
                <w:lang w:val="es-ES"/>
              </w:rPr>
              <w:t>5</w:t>
            </w:r>
            <w:r>
              <w:rPr>
                <w:lang w:val="es-ES"/>
              </w:rPr>
              <w:t>S7&gt;</w:t>
            </w:r>
          </w:p>
        </w:tc>
        <w:tc>
          <w:tcPr>
            <w:tcW w:w="816" w:type="dxa"/>
          </w:tcPr>
          <w:p w14:paraId="7596C444" w14:textId="763C5865" w:rsidR="00075562" w:rsidRDefault="00075562" w:rsidP="00075562">
            <w:pPr>
              <w:rPr>
                <w:lang w:val="es-ES"/>
              </w:rPr>
            </w:pPr>
            <w:r>
              <w:rPr>
                <w:lang w:val="es-ES"/>
              </w:rPr>
              <w:t>&lt;R</w:t>
            </w:r>
            <w:r w:rsidR="00E04FC7">
              <w:rPr>
                <w:lang w:val="es-ES"/>
              </w:rPr>
              <w:t>5</w:t>
            </w:r>
            <w:r>
              <w:rPr>
                <w:lang w:val="es-ES"/>
              </w:rPr>
              <w:t>S8&gt;</w:t>
            </w:r>
          </w:p>
        </w:tc>
      </w:tr>
    </w:tbl>
    <w:p w14:paraId="3EB3ADED" w14:textId="77777777" w:rsidR="00D04739" w:rsidRPr="00A01671" w:rsidRDefault="00D04739" w:rsidP="00A01671">
      <w:pPr>
        <w:jc w:val="both"/>
        <w:rPr>
          <w:sz w:val="20"/>
          <w:szCs w:val="20"/>
          <w:lang w:val="es-ES"/>
        </w:rPr>
      </w:pPr>
      <w:r w:rsidRPr="00A01671">
        <w:rPr>
          <w:sz w:val="20"/>
          <w:szCs w:val="20"/>
          <w:lang w:val="es-ES"/>
        </w:rPr>
        <w:t>NOTA: Los tiempos están expresados en semanas</w:t>
      </w:r>
      <w:r w:rsidR="00A01671" w:rsidRPr="00A01671">
        <w:rPr>
          <w:sz w:val="20"/>
          <w:szCs w:val="20"/>
          <w:lang w:val="es-ES"/>
        </w:rPr>
        <w:t>, adicionar los renglones que sean necesarios</w:t>
      </w:r>
      <w:r w:rsidRPr="00A01671">
        <w:rPr>
          <w:sz w:val="20"/>
          <w:szCs w:val="20"/>
          <w:lang w:val="es-ES"/>
        </w:rPr>
        <w:t>.</w:t>
      </w:r>
    </w:p>
    <w:p w14:paraId="0E243B10" w14:textId="77777777" w:rsidR="00D04739" w:rsidRDefault="00D0473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4739" w:rsidRPr="00D04739" w14:paraId="0B039F4D" w14:textId="77777777" w:rsidTr="00D04739">
        <w:tc>
          <w:tcPr>
            <w:tcW w:w="8828" w:type="dxa"/>
            <w:shd w:val="clear" w:color="auto" w:fill="D9D9D9" w:themeFill="background1" w:themeFillShade="D9"/>
          </w:tcPr>
          <w:p w14:paraId="1EFA7FC0" w14:textId="77777777" w:rsidR="00D04739" w:rsidRPr="00D04739" w:rsidRDefault="00D04739" w:rsidP="00D04739">
            <w:pPr>
              <w:jc w:val="center"/>
              <w:rPr>
                <w:b/>
                <w:lang w:val="es-ES"/>
              </w:rPr>
            </w:pPr>
            <w:r w:rsidRPr="00D04739">
              <w:rPr>
                <w:b/>
                <w:lang w:val="es-ES"/>
              </w:rPr>
              <w:t>Resultados obtenidos al momento</w:t>
            </w:r>
          </w:p>
        </w:tc>
      </w:tr>
      <w:tr w:rsidR="00D04739" w14:paraId="688ED5AD" w14:textId="77777777" w:rsidTr="00D04739">
        <w:tc>
          <w:tcPr>
            <w:tcW w:w="8828" w:type="dxa"/>
          </w:tcPr>
          <w:p w14:paraId="25030971" w14:textId="34151FD7" w:rsidR="00165C29" w:rsidRDefault="003136EB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r>
              <w:rPr>
                <w:lang w:val="es-ES"/>
              </w:rPr>
              <w:t>Result</w:t>
            </w:r>
            <w:r>
              <w:rPr>
                <w:lang w:val="es-ES"/>
              </w:rPr>
              <w:t>&gt;</w:t>
            </w:r>
          </w:p>
          <w:p w14:paraId="008DFDEF" w14:textId="77777777" w:rsidR="00165C29" w:rsidRDefault="00165C29">
            <w:pPr>
              <w:rPr>
                <w:lang w:val="es-ES"/>
              </w:rPr>
            </w:pPr>
          </w:p>
          <w:p w14:paraId="6253710B" w14:textId="77777777" w:rsidR="00165C29" w:rsidRDefault="00165C29">
            <w:pPr>
              <w:rPr>
                <w:lang w:val="es-ES"/>
              </w:rPr>
            </w:pPr>
          </w:p>
          <w:p w14:paraId="3624AE2E" w14:textId="77777777" w:rsidR="00165C29" w:rsidRDefault="00165C29">
            <w:pPr>
              <w:rPr>
                <w:lang w:val="es-ES"/>
              </w:rPr>
            </w:pPr>
          </w:p>
          <w:p w14:paraId="383AF154" w14:textId="77777777" w:rsidR="00165C29" w:rsidRDefault="00165C29">
            <w:pPr>
              <w:rPr>
                <w:lang w:val="es-ES"/>
              </w:rPr>
            </w:pPr>
          </w:p>
          <w:p w14:paraId="4848FC75" w14:textId="77777777" w:rsidR="00165C29" w:rsidRDefault="00165C29">
            <w:pPr>
              <w:rPr>
                <w:lang w:val="es-ES"/>
              </w:rPr>
            </w:pPr>
          </w:p>
          <w:p w14:paraId="3309DF49" w14:textId="77777777" w:rsidR="00165C29" w:rsidRDefault="00165C29">
            <w:pPr>
              <w:rPr>
                <w:lang w:val="es-ES"/>
              </w:rPr>
            </w:pPr>
          </w:p>
          <w:p w14:paraId="1CC7B1A3" w14:textId="77777777" w:rsidR="00165C29" w:rsidRDefault="00165C29">
            <w:pPr>
              <w:rPr>
                <w:lang w:val="es-ES"/>
              </w:rPr>
            </w:pPr>
          </w:p>
          <w:p w14:paraId="33F683F2" w14:textId="77777777" w:rsidR="00165C29" w:rsidRDefault="00165C29">
            <w:pPr>
              <w:rPr>
                <w:lang w:val="es-ES"/>
              </w:rPr>
            </w:pPr>
          </w:p>
          <w:p w14:paraId="1330AA91" w14:textId="77777777" w:rsidR="00165C29" w:rsidRDefault="00165C29">
            <w:pPr>
              <w:rPr>
                <w:lang w:val="es-ES"/>
              </w:rPr>
            </w:pPr>
          </w:p>
          <w:p w14:paraId="4D0C335F" w14:textId="77777777" w:rsidR="00165C29" w:rsidRDefault="00165C29">
            <w:pPr>
              <w:rPr>
                <w:lang w:val="es-ES"/>
              </w:rPr>
            </w:pPr>
          </w:p>
          <w:p w14:paraId="681BB447" w14:textId="77777777" w:rsidR="00165C29" w:rsidRDefault="00165C29">
            <w:pPr>
              <w:rPr>
                <w:lang w:val="es-ES"/>
              </w:rPr>
            </w:pPr>
          </w:p>
          <w:p w14:paraId="09DFEFCC" w14:textId="77777777" w:rsidR="00165C29" w:rsidRDefault="00165C29">
            <w:pPr>
              <w:rPr>
                <w:lang w:val="es-ES"/>
              </w:rPr>
            </w:pPr>
          </w:p>
          <w:p w14:paraId="6EFF1D14" w14:textId="77777777" w:rsidR="00165C29" w:rsidRDefault="00165C29">
            <w:pPr>
              <w:rPr>
                <w:lang w:val="es-ES"/>
              </w:rPr>
            </w:pPr>
          </w:p>
          <w:p w14:paraId="4C0B7C67" w14:textId="77777777" w:rsidR="00165C29" w:rsidRDefault="00165C29">
            <w:pPr>
              <w:rPr>
                <w:lang w:val="es-ES"/>
              </w:rPr>
            </w:pPr>
          </w:p>
          <w:p w14:paraId="6FB06A3C" w14:textId="77777777" w:rsidR="00165C29" w:rsidRDefault="00165C29">
            <w:pPr>
              <w:rPr>
                <w:lang w:val="es-ES"/>
              </w:rPr>
            </w:pPr>
          </w:p>
          <w:p w14:paraId="5DE87270" w14:textId="77777777" w:rsidR="00165C29" w:rsidRDefault="00165C29">
            <w:pPr>
              <w:rPr>
                <w:lang w:val="es-ES"/>
              </w:rPr>
            </w:pPr>
          </w:p>
          <w:p w14:paraId="397B093B" w14:textId="77777777" w:rsidR="00165C29" w:rsidRDefault="00165C29">
            <w:pPr>
              <w:rPr>
                <w:lang w:val="es-ES"/>
              </w:rPr>
            </w:pPr>
          </w:p>
          <w:p w14:paraId="401DEE68" w14:textId="77777777" w:rsidR="00165C29" w:rsidRDefault="00165C29">
            <w:pPr>
              <w:rPr>
                <w:lang w:val="es-ES"/>
              </w:rPr>
            </w:pPr>
          </w:p>
          <w:p w14:paraId="574FDAAE" w14:textId="77777777" w:rsidR="00165C29" w:rsidRDefault="00165C29">
            <w:pPr>
              <w:rPr>
                <w:lang w:val="es-ES"/>
              </w:rPr>
            </w:pPr>
          </w:p>
          <w:p w14:paraId="2D852951" w14:textId="77777777" w:rsidR="00165C29" w:rsidRDefault="00165C29">
            <w:pPr>
              <w:rPr>
                <w:lang w:val="es-ES"/>
              </w:rPr>
            </w:pPr>
          </w:p>
        </w:tc>
      </w:tr>
      <w:tr w:rsidR="00CC41A8" w:rsidRPr="00D04739" w14:paraId="3196EAA2" w14:textId="77777777" w:rsidTr="00CC41A8">
        <w:tc>
          <w:tcPr>
            <w:tcW w:w="8828" w:type="dxa"/>
            <w:shd w:val="clear" w:color="auto" w:fill="D9D9D9" w:themeFill="background1" w:themeFillShade="D9"/>
          </w:tcPr>
          <w:p w14:paraId="4AA8321A" w14:textId="77777777" w:rsidR="00CC41A8" w:rsidRPr="00D04739" w:rsidRDefault="00CC41A8" w:rsidP="00D87841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Observaciones</w:t>
            </w:r>
          </w:p>
        </w:tc>
      </w:tr>
      <w:tr w:rsidR="00CC41A8" w14:paraId="040A7717" w14:textId="77777777" w:rsidTr="00CC41A8">
        <w:tc>
          <w:tcPr>
            <w:tcW w:w="8828" w:type="dxa"/>
          </w:tcPr>
          <w:p w14:paraId="05B424DE" w14:textId="61308769" w:rsidR="00165C29" w:rsidRDefault="000732EF" w:rsidP="00D87841">
            <w:pPr>
              <w:rPr>
                <w:lang w:val="es-ES"/>
              </w:rPr>
            </w:pPr>
            <w:r>
              <w:rPr>
                <w:lang w:val="es-ES"/>
              </w:rPr>
              <w:t>&lt;</w:t>
            </w:r>
            <w:r>
              <w:rPr>
                <w:lang w:val="es-ES"/>
              </w:rPr>
              <w:t>Observations</w:t>
            </w:r>
            <w:r>
              <w:rPr>
                <w:lang w:val="es-ES"/>
              </w:rPr>
              <w:t>&gt;</w:t>
            </w:r>
          </w:p>
          <w:p w14:paraId="6AF70E38" w14:textId="77777777" w:rsidR="00165C29" w:rsidRDefault="00165C29" w:rsidP="00D87841">
            <w:pPr>
              <w:rPr>
                <w:lang w:val="es-ES"/>
              </w:rPr>
            </w:pPr>
          </w:p>
          <w:p w14:paraId="22E975AE" w14:textId="77777777" w:rsidR="00165C29" w:rsidRDefault="00165C29" w:rsidP="00D87841">
            <w:pPr>
              <w:rPr>
                <w:lang w:val="es-ES"/>
              </w:rPr>
            </w:pPr>
          </w:p>
          <w:p w14:paraId="71544716" w14:textId="77777777" w:rsidR="00165C29" w:rsidRDefault="00165C29" w:rsidP="00D87841">
            <w:pPr>
              <w:rPr>
                <w:lang w:val="es-ES"/>
              </w:rPr>
            </w:pPr>
          </w:p>
          <w:p w14:paraId="4937FDA5" w14:textId="77777777" w:rsidR="00165C29" w:rsidRDefault="00165C29" w:rsidP="00D87841">
            <w:pPr>
              <w:rPr>
                <w:lang w:val="es-ES"/>
              </w:rPr>
            </w:pPr>
          </w:p>
        </w:tc>
      </w:tr>
    </w:tbl>
    <w:p w14:paraId="20876029" w14:textId="77777777" w:rsidR="00D04739" w:rsidRDefault="00D04739">
      <w:pPr>
        <w:rPr>
          <w:lang w:val="es-ES"/>
        </w:rPr>
      </w:pPr>
    </w:p>
    <w:p w14:paraId="0480BE38" w14:textId="77777777" w:rsidR="00CC41A8" w:rsidRPr="00EE700B" w:rsidRDefault="00CC41A8">
      <w:pPr>
        <w:rPr>
          <w:sz w:val="20"/>
          <w:szCs w:val="20"/>
          <w:lang w:val="es-ES"/>
        </w:rPr>
      </w:pPr>
      <w:r w:rsidRPr="00EE700B">
        <w:rPr>
          <w:sz w:val="20"/>
          <w:szCs w:val="20"/>
          <w:lang w:val="es-ES"/>
        </w:rPr>
        <w:t>NOTA: El presente documento debe entregase anexando:</w:t>
      </w:r>
    </w:p>
    <w:p w14:paraId="5A0E1C18" w14:textId="77777777" w:rsidR="00CC41A8" w:rsidRPr="00EE700B" w:rsidRDefault="00CC41A8" w:rsidP="00CC41A8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EE700B">
        <w:rPr>
          <w:sz w:val="20"/>
          <w:szCs w:val="20"/>
          <w:lang w:val="es-ES"/>
        </w:rPr>
        <w:t>Bitácora de trabajo.</w:t>
      </w:r>
    </w:p>
    <w:p w14:paraId="6A58B5EF" w14:textId="77777777" w:rsidR="00CC41A8" w:rsidRPr="00EE700B" w:rsidRDefault="00CC41A8" w:rsidP="00CC41A8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S"/>
        </w:rPr>
      </w:pPr>
      <w:r w:rsidRPr="00EE700B">
        <w:rPr>
          <w:sz w:val="20"/>
          <w:szCs w:val="20"/>
          <w:lang w:val="es-ES"/>
        </w:rPr>
        <w:t>Formato de evaluación de desempeño del o los estudiantes, debidamente firmado y sellado por el Responsable Técnico designado por la organización vinculada.</w:t>
      </w:r>
    </w:p>
    <w:p w14:paraId="68487D45" w14:textId="77777777" w:rsidR="00165C29" w:rsidRDefault="00165C29">
      <w:pPr>
        <w:rPr>
          <w:lang w:val="es-ES"/>
        </w:rPr>
      </w:pPr>
      <w:r>
        <w:rPr>
          <w:lang w:val="es-ES"/>
        </w:rPr>
        <w:br w:type="page"/>
      </w:r>
    </w:p>
    <w:p w14:paraId="3FFAAC0A" w14:textId="77777777" w:rsidR="00CC41A8" w:rsidRDefault="00CC41A8">
      <w:pPr>
        <w:rPr>
          <w:lang w:val="es-ES"/>
        </w:rPr>
      </w:pPr>
    </w:p>
    <w:p w14:paraId="0EA6CBA9" w14:textId="77777777" w:rsidR="00E21994" w:rsidRDefault="00E21994">
      <w:pPr>
        <w:rPr>
          <w:lang w:val="es-ES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28"/>
      </w:tblGrid>
      <w:tr w:rsidR="00E21994" w:rsidRPr="00E21994" w14:paraId="36AB4E34" w14:textId="77777777" w:rsidTr="00E21994">
        <w:tc>
          <w:tcPr>
            <w:tcW w:w="8828" w:type="dxa"/>
            <w:shd w:val="clear" w:color="auto" w:fill="D9D9D9" w:themeFill="background1" w:themeFillShade="D9"/>
          </w:tcPr>
          <w:p w14:paraId="2FDFC592" w14:textId="77777777" w:rsidR="00424858" w:rsidRPr="00E21994" w:rsidRDefault="00E21994" w:rsidP="00424858">
            <w:pPr>
              <w:jc w:val="center"/>
              <w:rPr>
                <w:b/>
                <w:lang w:val="es-ES"/>
              </w:rPr>
            </w:pPr>
            <w:r w:rsidRPr="00E21994">
              <w:rPr>
                <w:b/>
                <w:lang w:val="es-ES"/>
              </w:rPr>
              <w:t xml:space="preserve">Sección </w:t>
            </w:r>
            <w:r w:rsidR="00424858" w:rsidRPr="00424858">
              <w:rPr>
                <w:b/>
                <w:u w:val="single"/>
                <w:lang w:val="es-ES"/>
              </w:rPr>
              <w:t>EXCLUSIVA</w:t>
            </w:r>
            <w:r w:rsidRPr="00E21994">
              <w:rPr>
                <w:b/>
                <w:lang w:val="es-ES"/>
              </w:rPr>
              <w:t xml:space="preserve"> para llenado por parte del Responsable Técnico designado por la Organización Vinculada</w:t>
            </w:r>
          </w:p>
        </w:tc>
      </w:tr>
    </w:tbl>
    <w:p w14:paraId="64E3E466" w14:textId="77777777" w:rsidR="00E21994" w:rsidRDefault="00E21994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0"/>
        <w:gridCol w:w="572"/>
      </w:tblGrid>
      <w:tr w:rsidR="00E21994" w:rsidRPr="00E21994" w14:paraId="377E3548" w14:textId="77777777" w:rsidTr="00D87841">
        <w:trPr>
          <w:trHeight w:val="57"/>
          <w:jc w:val="center"/>
        </w:trPr>
        <w:tc>
          <w:tcPr>
            <w:tcW w:w="3822" w:type="dxa"/>
            <w:gridSpan w:val="2"/>
            <w:shd w:val="clear" w:color="auto" w:fill="BFBFBF" w:themeFill="background1" w:themeFillShade="BF"/>
            <w:vAlign w:val="center"/>
          </w:tcPr>
          <w:p w14:paraId="15BE1026" w14:textId="77777777" w:rsidR="00E21994" w:rsidRPr="00E21994" w:rsidRDefault="00E21994" w:rsidP="00D878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21994">
              <w:rPr>
                <w:rFonts w:cs="Arial"/>
                <w:b/>
                <w:sz w:val="20"/>
                <w:szCs w:val="20"/>
              </w:rPr>
              <w:t>CRITERIOS</w:t>
            </w:r>
          </w:p>
        </w:tc>
      </w:tr>
      <w:tr w:rsidR="00E21994" w:rsidRPr="00E21994" w14:paraId="4F9C8615" w14:textId="77777777" w:rsidTr="00D87841">
        <w:trPr>
          <w:trHeight w:val="57"/>
          <w:jc w:val="center"/>
        </w:trPr>
        <w:tc>
          <w:tcPr>
            <w:tcW w:w="3250" w:type="dxa"/>
            <w:vAlign w:val="center"/>
          </w:tcPr>
          <w:p w14:paraId="7FCEDCD3" w14:textId="77777777" w:rsidR="00E21994" w:rsidRPr="00E21994" w:rsidRDefault="00E21994" w:rsidP="00D87841">
            <w:pPr>
              <w:pStyle w:val="Sinespaciado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572" w:type="dxa"/>
            <w:vAlign w:val="center"/>
          </w:tcPr>
          <w:p w14:paraId="3DFA8A68" w14:textId="77777777" w:rsidR="00E21994" w:rsidRPr="00E21994" w:rsidRDefault="00E21994" w:rsidP="00D87841">
            <w:pPr>
              <w:pStyle w:val="Sinespaciado"/>
              <w:jc w:val="center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1</w:t>
            </w:r>
          </w:p>
        </w:tc>
      </w:tr>
      <w:tr w:rsidR="00E21994" w:rsidRPr="00E21994" w14:paraId="34250C7B" w14:textId="77777777" w:rsidTr="00D87841">
        <w:trPr>
          <w:trHeight w:val="57"/>
          <w:jc w:val="center"/>
        </w:trPr>
        <w:tc>
          <w:tcPr>
            <w:tcW w:w="3250" w:type="dxa"/>
            <w:vAlign w:val="center"/>
          </w:tcPr>
          <w:p w14:paraId="42D0A65A" w14:textId="77777777" w:rsidR="00E21994" w:rsidRPr="00E21994" w:rsidRDefault="00E21994" w:rsidP="00D87841">
            <w:pPr>
              <w:pStyle w:val="Sinespaciado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Pocas veces</w:t>
            </w:r>
          </w:p>
        </w:tc>
        <w:tc>
          <w:tcPr>
            <w:tcW w:w="572" w:type="dxa"/>
            <w:vAlign w:val="center"/>
          </w:tcPr>
          <w:p w14:paraId="598A928D" w14:textId="77777777" w:rsidR="00E21994" w:rsidRPr="00E21994" w:rsidRDefault="00E21994" w:rsidP="00D87841">
            <w:pPr>
              <w:pStyle w:val="Sinespaciado"/>
              <w:jc w:val="center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2</w:t>
            </w:r>
          </w:p>
        </w:tc>
      </w:tr>
      <w:tr w:rsidR="00E21994" w:rsidRPr="00E21994" w14:paraId="798DD8FC" w14:textId="77777777" w:rsidTr="00D87841">
        <w:trPr>
          <w:trHeight w:val="57"/>
          <w:jc w:val="center"/>
        </w:trPr>
        <w:tc>
          <w:tcPr>
            <w:tcW w:w="3250" w:type="dxa"/>
            <w:vAlign w:val="center"/>
          </w:tcPr>
          <w:p w14:paraId="0C5C9BAF" w14:textId="77777777" w:rsidR="00E21994" w:rsidRPr="00E21994" w:rsidRDefault="00E21994" w:rsidP="00D87841">
            <w:pPr>
              <w:pStyle w:val="Sinespaciado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Algunas veces</w:t>
            </w:r>
          </w:p>
        </w:tc>
        <w:tc>
          <w:tcPr>
            <w:tcW w:w="572" w:type="dxa"/>
            <w:vAlign w:val="center"/>
          </w:tcPr>
          <w:p w14:paraId="57CD499C" w14:textId="77777777" w:rsidR="00E21994" w:rsidRPr="00E21994" w:rsidRDefault="00E21994" w:rsidP="00D87841">
            <w:pPr>
              <w:pStyle w:val="Sinespaciado"/>
              <w:jc w:val="center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3</w:t>
            </w:r>
          </w:p>
        </w:tc>
      </w:tr>
      <w:tr w:rsidR="00E21994" w:rsidRPr="00E21994" w14:paraId="51E995D7" w14:textId="77777777" w:rsidTr="00D87841">
        <w:trPr>
          <w:trHeight w:val="57"/>
          <w:jc w:val="center"/>
        </w:trPr>
        <w:tc>
          <w:tcPr>
            <w:tcW w:w="3250" w:type="dxa"/>
            <w:vAlign w:val="center"/>
          </w:tcPr>
          <w:p w14:paraId="51CA2A4A" w14:textId="77777777" w:rsidR="00E21994" w:rsidRPr="00E21994" w:rsidRDefault="00E21994" w:rsidP="00D87841">
            <w:pPr>
              <w:pStyle w:val="Sinespaciado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Muchas veces</w:t>
            </w:r>
          </w:p>
        </w:tc>
        <w:tc>
          <w:tcPr>
            <w:tcW w:w="572" w:type="dxa"/>
            <w:vAlign w:val="center"/>
          </w:tcPr>
          <w:p w14:paraId="53C544B4" w14:textId="77777777" w:rsidR="00E21994" w:rsidRPr="00E21994" w:rsidRDefault="00E21994" w:rsidP="00D87841">
            <w:pPr>
              <w:pStyle w:val="Sinespaciado"/>
              <w:jc w:val="center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4</w:t>
            </w:r>
          </w:p>
        </w:tc>
      </w:tr>
      <w:tr w:rsidR="00E21994" w:rsidRPr="00E21994" w14:paraId="1E250F4B" w14:textId="77777777" w:rsidTr="00D87841">
        <w:trPr>
          <w:trHeight w:val="57"/>
          <w:jc w:val="center"/>
        </w:trPr>
        <w:tc>
          <w:tcPr>
            <w:tcW w:w="3250" w:type="dxa"/>
            <w:vAlign w:val="center"/>
          </w:tcPr>
          <w:p w14:paraId="09263AE4" w14:textId="77777777" w:rsidR="00E21994" w:rsidRPr="00E21994" w:rsidRDefault="00E21994" w:rsidP="00D87841">
            <w:pPr>
              <w:pStyle w:val="Sinespaciado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572" w:type="dxa"/>
            <w:vAlign w:val="center"/>
          </w:tcPr>
          <w:p w14:paraId="1AADF1E1" w14:textId="77777777" w:rsidR="00E21994" w:rsidRPr="00E21994" w:rsidRDefault="00E21994" w:rsidP="00D87841">
            <w:pPr>
              <w:pStyle w:val="Sinespaciado"/>
              <w:jc w:val="center"/>
              <w:rPr>
                <w:rFonts w:cs="Arial"/>
                <w:sz w:val="20"/>
                <w:szCs w:val="20"/>
                <w:lang w:eastAsia="es-MX"/>
              </w:rPr>
            </w:pPr>
            <w:r w:rsidRPr="00E21994">
              <w:rPr>
                <w:rFonts w:cs="Arial"/>
                <w:sz w:val="20"/>
                <w:szCs w:val="20"/>
                <w:lang w:eastAsia="es-MX"/>
              </w:rPr>
              <w:t>5</w:t>
            </w:r>
          </w:p>
        </w:tc>
      </w:tr>
    </w:tbl>
    <w:p w14:paraId="0EC87FD3" w14:textId="77777777" w:rsidR="00E21994" w:rsidRDefault="00E21994">
      <w:pPr>
        <w:rPr>
          <w:lang w:val="es-ES"/>
        </w:rPr>
      </w:pPr>
    </w:p>
    <w:p w14:paraId="3CDC7162" w14:textId="77777777" w:rsidR="00424858" w:rsidRPr="00424858" w:rsidRDefault="00424858" w:rsidP="00424858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INSTRUCCIONES: </w:t>
      </w:r>
      <w:r w:rsidRPr="00424858">
        <w:rPr>
          <w:sz w:val="20"/>
          <w:szCs w:val="20"/>
          <w:lang w:val="es-ES"/>
        </w:rPr>
        <w:t>Tache según corresponda a los criterios de evaluación del desempeño demostrado en el período correspondiente al presente informe técnico.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6096"/>
        <w:gridCol w:w="425"/>
        <w:gridCol w:w="425"/>
        <w:gridCol w:w="425"/>
        <w:gridCol w:w="426"/>
        <w:gridCol w:w="469"/>
      </w:tblGrid>
      <w:tr w:rsidR="00165C29" w:rsidRPr="00424858" w14:paraId="173C0954" w14:textId="77777777" w:rsidTr="00424858">
        <w:tc>
          <w:tcPr>
            <w:tcW w:w="6658" w:type="dxa"/>
            <w:gridSpan w:val="2"/>
            <w:shd w:val="clear" w:color="auto" w:fill="D9D9D9" w:themeFill="background1" w:themeFillShade="D9"/>
          </w:tcPr>
          <w:p w14:paraId="6FF68B20" w14:textId="77777777" w:rsidR="00E21994" w:rsidRPr="00424858" w:rsidRDefault="00424858" w:rsidP="0042485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FORMATO DE EVALUACIÓN DE DESMPEÑO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60443240" w14:textId="77777777" w:rsidR="00E21994" w:rsidRPr="00424858" w:rsidRDefault="00E21994" w:rsidP="00424858">
            <w:pPr>
              <w:jc w:val="center"/>
              <w:rPr>
                <w:b/>
                <w:lang w:val="es-ES"/>
              </w:rPr>
            </w:pPr>
            <w:r w:rsidRPr="00424858">
              <w:rPr>
                <w:b/>
                <w:lang w:val="es-ES"/>
              </w:rP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3348A32F" w14:textId="77777777" w:rsidR="00E21994" w:rsidRPr="00424858" w:rsidRDefault="00E21994" w:rsidP="00424858">
            <w:pPr>
              <w:jc w:val="center"/>
              <w:rPr>
                <w:b/>
                <w:lang w:val="es-ES"/>
              </w:rPr>
            </w:pPr>
            <w:r w:rsidRPr="00424858">
              <w:rPr>
                <w:b/>
                <w:lang w:val="es-ES"/>
              </w:rP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04A90510" w14:textId="77777777" w:rsidR="00E21994" w:rsidRPr="00424858" w:rsidRDefault="00E21994" w:rsidP="00424858">
            <w:pPr>
              <w:jc w:val="center"/>
              <w:rPr>
                <w:b/>
                <w:lang w:val="es-ES"/>
              </w:rPr>
            </w:pPr>
            <w:r w:rsidRPr="00424858">
              <w:rPr>
                <w:b/>
                <w:lang w:val="es-ES"/>
              </w:rPr>
              <w:t>3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14:paraId="6333F91F" w14:textId="77777777" w:rsidR="00E21994" w:rsidRPr="00424858" w:rsidRDefault="00E21994" w:rsidP="00424858">
            <w:pPr>
              <w:jc w:val="center"/>
              <w:rPr>
                <w:b/>
                <w:lang w:val="es-ES"/>
              </w:rPr>
            </w:pPr>
            <w:r w:rsidRPr="00424858">
              <w:rPr>
                <w:b/>
                <w:lang w:val="es-ES"/>
              </w:rPr>
              <w:t>4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5BE910F2" w14:textId="77777777" w:rsidR="00E21994" w:rsidRPr="00424858" w:rsidRDefault="00E21994" w:rsidP="00424858">
            <w:pPr>
              <w:jc w:val="center"/>
              <w:rPr>
                <w:b/>
                <w:lang w:val="es-ES"/>
              </w:rPr>
            </w:pPr>
            <w:r w:rsidRPr="00424858">
              <w:rPr>
                <w:b/>
                <w:lang w:val="es-ES"/>
              </w:rPr>
              <w:t>5</w:t>
            </w:r>
          </w:p>
        </w:tc>
      </w:tr>
      <w:tr w:rsidR="00165C29" w14:paraId="7703728C" w14:textId="77777777" w:rsidTr="00165C29">
        <w:tc>
          <w:tcPr>
            <w:tcW w:w="562" w:type="dxa"/>
          </w:tcPr>
          <w:p w14:paraId="753EA731" w14:textId="77777777" w:rsidR="00E21994" w:rsidRDefault="00E2199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6096" w:type="dxa"/>
          </w:tcPr>
          <w:p w14:paraId="7FA0EE2B" w14:textId="77777777" w:rsidR="00E21994" w:rsidRDefault="001E4C0B">
            <w:pPr>
              <w:rPr>
                <w:lang w:val="es-ES"/>
              </w:rPr>
            </w:pPr>
            <w:r>
              <w:rPr>
                <w:lang w:val="es-ES"/>
              </w:rPr>
              <w:t>Es responsable</w:t>
            </w:r>
            <w:r w:rsidR="00E21994">
              <w:rPr>
                <w:lang w:val="es-ES"/>
              </w:rPr>
              <w:t xml:space="preserve"> en las actividades asignadas.</w:t>
            </w:r>
          </w:p>
        </w:tc>
        <w:tc>
          <w:tcPr>
            <w:tcW w:w="425" w:type="dxa"/>
          </w:tcPr>
          <w:p w14:paraId="5BDDF310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CC287FF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7DE84402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2860307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A2EF895" w14:textId="77777777" w:rsidR="00E21994" w:rsidRDefault="00E21994">
            <w:pPr>
              <w:rPr>
                <w:lang w:val="es-ES"/>
              </w:rPr>
            </w:pPr>
          </w:p>
        </w:tc>
      </w:tr>
      <w:tr w:rsidR="00165C29" w14:paraId="1679391B" w14:textId="77777777" w:rsidTr="00165C29">
        <w:tc>
          <w:tcPr>
            <w:tcW w:w="562" w:type="dxa"/>
          </w:tcPr>
          <w:p w14:paraId="5A4E5FF7" w14:textId="77777777" w:rsidR="00E21994" w:rsidRDefault="00E2199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6096" w:type="dxa"/>
          </w:tcPr>
          <w:p w14:paraId="0BC4715B" w14:textId="77777777" w:rsidR="00E21994" w:rsidRDefault="001E4C0B" w:rsidP="001E4C0B">
            <w:pPr>
              <w:rPr>
                <w:lang w:val="es-ES"/>
              </w:rPr>
            </w:pPr>
            <w:r>
              <w:rPr>
                <w:lang w:val="es-ES"/>
              </w:rPr>
              <w:t>Aporta</w:t>
            </w:r>
            <w:r w:rsidR="00165C29">
              <w:rPr>
                <w:lang w:val="es-ES"/>
              </w:rPr>
              <w:t xml:space="preserve"> ideas para la toma de decisiones en la solución</w:t>
            </w:r>
            <w:r w:rsidR="00E21994">
              <w:rPr>
                <w:lang w:val="es-ES"/>
              </w:rPr>
              <w:t>.</w:t>
            </w:r>
          </w:p>
        </w:tc>
        <w:tc>
          <w:tcPr>
            <w:tcW w:w="425" w:type="dxa"/>
          </w:tcPr>
          <w:p w14:paraId="0A3D75BF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72DAD103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F915BDF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167E568D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07CB1F37" w14:textId="77777777" w:rsidR="00E21994" w:rsidRDefault="00E21994">
            <w:pPr>
              <w:rPr>
                <w:lang w:val="es-ES"/>
              </w:rPr>
            </w:pPr>
          </w:p>
        </w:tc>
      </w:tr>
      <w:tr w:rsidR="00165C29" w14:paraId="260071AD" w14:textId="77777777" w:rsidTr="00165C29">
        <w:tc>
          <w:tcPr>
            <w:tcW w:w="562" w:type="dxa"/>
          </w:tcPr>
          <w:p w14:paraId="43907628" w14:textId="77777777" w:rsidR="00E21994" w:rsidRDefault="00E2199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6096" w:type="dxa"/>
          </w:tcPr>
          <w:p w14:paraId="1811C2F6" w14:textId="77777777" w:rsidR="00E21994" w:rsidRDefault="001E4C0B" w:rsidP="00165C29">
            <w:pPr>
              <w:rPr>
                <w:lang w:val="es-ES"/>
              </w:rPr>
            </w:pPr>
            <w:r>
              <w:rPr>
                <w:lang w:val="es-ES"/>
              </w:rPr>
              <w:t>Se organiza para</w:t>
            </w:r>
            <w:r w:rsidR="00165C29">
              <w:rPr>
                <w:lang w:val="es-ES"/>
              </w:rPr>
              <w:t xml:space="preserve"> el desarrollo del trabajo.</w:t>
            </w:r>
          </w:p>
        </w:tc>
        <w:tc>
          <w:tcPr>
            <w:tcW w:w="425" w:type="dxa"/>
          </w:tcPr>
          <w:p w14:paraId="7C711674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9775E19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361A599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241AA11F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2CA3E121" w14:textId="77777777" w:rsidR="00E21994" w:rsidRDefault="00E21994">
            <w:pPr>
              <w:rPr>
                <w:lang w:val="es-ES"/>
              </w:rPr>
            </w:pPr>
          </w:p>
        </w:tc>
      </w:tr>
      <w:tr w:rsidR="00165C29" w14:paraId="1D66523A" w14:textId="77777777" w:rsidTr="00165C29">
        <w:tc>
          <w:tcPr>
            <w:tcW w:w="562" w:type="dxa"/>
          </w:tcPr>
          <w:p w14:paraId="7A15C6A5" w14:textId="77777777" w:rsidR="00E21994" w:rsidRDefault="00E2199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6096" w:type="dxa"/>
          </w:tcPr>
          <w:p w14:paraId="3072AF1D" w14:textId="77777777" w:rsidR="00E21994" w:rsidRDefault="001E4C0B">
            <w:pPr>
              <w:rPr>
                <w:lang w:val="es-ES"/>
              </w:rPr>
            </w:pPr>
            <w:r>
              <w:rPr>
                <w:lang w:val="es-ES"/>
              </w:rPr>
              <w:t>Aplica los</w:t>
            </w:r>
            <w:r w:rsidR="00165C29">
              <w:rPr>
                <w:lang w:val="es-ES"/>
              </w:rPr>
              <w:t xml:space="preserve"> conocimientos teórico-prácticos en el desarrollo de sus actividades.</w:t>
            </w:r>
          </w:p>
        </w:tc>
        <w:tc>
          <w:tcPr>
            <w:tcW w:w="425" w:type="dxa"/>
          </w:tcPr>
          <w:p w14:paraId="3AB4B916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22D5AC2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0FF8F2E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724B539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6649198E" w14:textId="77777777" w:rsidR="00E21994" w:rsidRDefault="00E21994">
            <w:pPr>
              <w:rPr>
                <w:lang w:val="es-ES"/>
              </w:rPr>
            </w:pPr>
          </w:p>
        </w:tc>
      </w:tr>
      <w:tr w:rsidR="00165C29" w14:paraId="5BD6D1C5" w14:textId="77777777" w:rsidTr="00165C29">
        <w:tc>
          <w:tcPr>
            <w:tcW w:w="562" w:type="dxa"/>
          </w:tcPr>
          <w:p w14:paraId="796D3549" w14:textId="77777777" w:rsidR="00E21994" w:rsidRDefault="00E21994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6096" w:type="dxa"/>
          </w:tcPr>
          <w:p w14:paraId="6DA236E4" w14:textId="77777777" w:rsidR="00E21994" w:rsidRDefault="001E4C0B">
            <w:pPr>
              <w:rPr>
                <w:lang w:val="es-ES"/>
              </w:rPr>
            </w:pPr>
            <w:r>
              <w:rPr>
                <w:lang w:val="es-ES"/>
              </w:rPr>
              <w:t>Realiza</w:t>
            </w:r>
            <w:r w:rsidR="00165C29">
              <w:rPr>
                <w:lang w:val="es-ES"/>
              </w:rPr>
              <w:t xml:space="preserve"> las actividades encomendadas correctamente.</w:t>
            </w:r>
          </w:p>
        </w:tc>
        <w:tc>
          <w:tcPr>
            <w:tcW w:w="425" w:type="dxa"/>
          </w:tcPr>
          <w:p w14:paraId="0320AEF6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7E4B6A9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3C403A14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0700E317" w14:textId="77777777" w:rsidR="00E21994" w:rsidRDefault="00E21994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814AA51" w14:textId="77777777" w:rsidR="00E21994" w:rsidRDefault="00E21994">
            <w:pPr>
              <w:rPr>
                <w:lang w:val="es-ES"/>
              </w:rPr>
            </w:pPr>
          </w:p>
        </w:tc>
      </w:tr>
    </w:tbl>
    <w:p w14:paraId="5B3A656E" w14:textId="77777777" w:rsidR="00E21994" w:rsidRDefault="00E21994">
      <w:pPr>
        <w:rPr>
          <w:lang w:val="es-ES"/>
        </w:rPr>
      </w:pPr>
    </w:p>
    <w:p w14:paraId="6A521842" w14:textId="77777777" w:rsidR="00CC41A8" w:rsidRDefault="00CC41A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1994" w14:paraId="50D46EF4" w14:textId="77777777" w:rsidTr="00CC41A8">
        <w:trPr>
          <w:trHeight w:val="1728"/>
        </w:trPr>
        <w:tc>
          <w:tcPr>
            <w:tcW w:w="4414" w:type="dxa"/>
            <w:vMerge w:val="restart"/>
          </w:tcPr>
          <w:p w14:paraId="6A797A02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514A9D5B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368384D9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6E8C5C09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19B3B1FE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1DC02655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6F8B422C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4C769422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7C1DC9D2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1DD46597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784A25B2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4F9527AE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28202E88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75A5D598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76001F47" w14:textId="77777777" w:rsidR="00E21994" w:rsidRDefault="00E21994" w:rsidP="00CC41A8">
            <w:pPr>
              <w:jc w:val="center"/>
              <w:rPr>
                <w:lang w:val="es-ES"/>
              </w:rPr>
            </w:pPr>
          </w:p>
        </w:tc>
        <w:tc>
          <w:tcPr>
            <w:tcW w:w="4414" w:type="dxa"/>
          </w:tcPr>
          <w:p w14:paraId="7DBCD8C1" w14:textId="77777777" w:rsidR="00E21994" w:rsidRDefault="00E21994">
            <w:pPr>
              <w:rPr>
                <w:lang w:val="es-ES"/>
              </w:rPr>
            </w:pPr>
          </w:p>
        </w:tc>
      </w:tr>
      <w:tr w:rsidR="00E21994" w14:paraId="0D3A9DEF" w14:textId="77777777" w:rsidTr="00CC41A8">
        <w:tc>
          <w:tcPr>
            <w:tcW w:w="4414" w:type="dxa"/>
            <w:vMerge/>
            <w:shd w:val="clear" w:color="auto" w:fill="D9D9D9" w:themeFill="background1" w:themeFillShade="D9"/>
          </w:tcPr>
          <w:p w14:paraId="00B176D0" w14:textId="77777777" w:rsidR="00E21994" w:rsidRPr="00CC41A8" w:rsidRDefault="00E21994" w:rsidP="00CC41A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414" w:type="dxa"/>
            <w:shd w:val="clear" w:color="auto" w:fill="D9D9D9" w:themeFill="background1" w:themeFillShade="D9"/>
          </w:tcPr>
          <w:p w14:paraId="3327B9D1" w14:textId="77777777" w:rsidR="00E21994" w:rsidRDefault="00E21994" w:rsidP="00CC41A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Vo.</w:t>
            </w:r>
            <w:r w:rsidR="00E641AC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>Bo.</w:t>
            </w:r>
          </w:p>
          <w:p w14:paraId="16105FDF" w14:textId="77777777" w:rsidR="00E21994" w:rsidRPr="00CC41A8" w:rsidRDefault="00E21994" w:rsidP="00CC41A8">
            <w:pPr>
              <w:jc w:val="center"/>
              <w:rPr>
                <w:b/>
                <w:lang w:val="es-ES"/>
              </w:rPr>
            </w:pPr>
            <w:r w:rsidRPr="00CC41A8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>, Puesto</w:t>
            </w:r>
            <w:r w:rsidRPr="00CC41A8">
              <w:rPr>
                <w:b/>
                <w:lang w:val="es-ES"/>
              </w:rPr>
              <w:t xml:space="preserve"> y Firma del Responsable Técnico designado por la organización vinculada</w:t>
            </w:r>
          </w:p>
        </w:tc>
      </w:tr>
      <w:tr w:rsidR="00E21994" w14:paraId="75E825C9" w14:textId="77777777" w:rsidTr="00CC41A8">
        <w:tc>
          <w:tcPr>
            <w:tcW w:w="4414" w:type="dxa"/>
            <w:vMerge/>
          </w:tcPr>
          <w:p w14:paraId="1CC9803A" w14:textId="77777777" w:rsidR="00E21994" w:rsidRDefault="00E21994" w:rsidP="00CC41A8">
            <w:pPr>
              <w:jc w:val="center"/>
              <w:rPr>
                <w:lang w:val="es-ES"/>
              </w:rPr>
            </w:pPr>
          </w:p>
        </w:tc>
        <w:tc>
          <w:tcPr>
            <w:tcW w:w="4414" w:type="dxa"/>
          </w:tcPr>
          <w:p w14:paraId="7948FB35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7FDA2968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6F737AD5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3C3C278E" w14:textId="77777777" w:rsidR="00E21994" w:rsidRDefault="00E21994" w:rsidP="00424858">
            <w:pPr>
              <w:rPr>
                <w:lang w:val="es-ES"/>
              </w:rPr>
            </w:pPr>
          </w:p>
          <w:p w14:paraId="6AC634E5" w14:textId="77777777" w:rsidR="00E21994" w:rsidRDefault="00E21994" w:rsidP="00CC41A8">
            <w:pPr>
              <w:jc w:val="center"/>
              <w:rPr>
                <w:lang w:val="es-ES"/>
              </w:rPr>
            </w:pPr>
          </w:p>
          <w:p w14:paraId="50E82BE1" w14:textId="77777777" w:rsidR="00E21994" w:rsidRDefault="00E21994" w:rsidP="00CC41A8">
            <w:pPr>
              <w:jc w:val="center"/>
              <w:rPr>
                <w:lang w:val="es-ES"/>
              </w:rPr>
            </w:pPr>
          </w:p>
        </w:tc>
      </w:tr>
      <w:tr w:rsidR="00CC41A8" w14:paraId="28BE7109" w14:textId="77777777" w:rsidTr="00CC41A8">
        <w:tc>
          <w:tcPr>
            <w:tcW w:w="4414" w:type="dxa"/>
            <w:shd w:val="clear" w:color="auto" w:fill="D9D9D9" w:themeFill="background1" w:themeFillShade="D9"/>
          </w:tcPr>
          <w:p w14:paraId="65FE820F" w14:textId="77777777" w:rsidR="00CC41A8" w:rsidRPr="00CC41A8" w:rsidRDefault="00CC41A8" w:rsidP="00CC41A8">
            <w:pPr>
              <w:jc w:val="center"/>
              <w:rPr>
                <w:b/>
                <w:lang w:val="es-ES"/>
              </w:rPr>
            </w:pPr>
            <w:r w:rsidRPr="00CC41A8">
              <w:rPr>
                <w:b/>
                <w:lang w:val="es-ES"/>
              </w:rPr>
              <w:t>Nombre(s) y Firma(s) de los Estudiantes miembros del equipo (si aplica)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6FD064F8" w14:textId="77777777" w:rsidR="00CC41A8" w:rsidRPr="00CC41A8" w:rsidRDefault="00CC41A8" w:rsidP="00CC41A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Sello de la organización vinculada</w:t>
            </w:r>
          </w:p>
        </w:tc>
      </w:tr>
    </w:tbl>
    <w:p w14:paraId="2D033253" w14:textId="77777777" w:rsidR="00CC41A8" w:rsidRPr="00D04739" w:rsidRDefault="00CC41A8">
      <w:pPr>
        <w:rPr>
          <w:lang w:val="es-ES"/>
        </w:rPr>
      </w:pPr>
    </w:p>
    <w:sectPr w:rsidR="00CC41A8" w:rsidRPr="00D04739" w:rsidSect="00D04739">
      <w:headerReference w:type="default" r:id="rId7"/>
      <w:footerReference w:type="default" r:id="rId8"/>
      <w:pgSz w:w="12240" w:h="15840"/>
      <w:pgMar w:top="1756" w:right="1701" w:bottom="1417" w:left="1701" w:header="4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2B99F" w14:textId="77777777" w:rsidR="006B06C1" w:rsidRDefault="006B06C1" w:rsidP="00D04739">
      <w:r>
        <w:separator/>
      </w:r>
    </w:p>
  </w:endnote>
  <w:endnote w:type="continuationSeparator" w:id="0">
    <w:p w14:paraId="65CA960C" w14:textId="77777777" w:rsidR="006B06C1" w:rsidRDefault="006B06C1" w:rsidP="00D0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26116" w14:textId="77777777" w:rsidR="00CC41A8" w:rsidRDefault="00CC41A8" w:rsidP="00CC41A8">
    <w:pPr>
      <w:pStyle w:val="Piedepgina"/>
      <w:jc w:val="right"/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</w:instrText>
    </w:r>
    <w:r>
      <w:rPr>
        <w:sz w:val="20"/>
        <w:szCs w:val="20"/>
        <w:lang w:val="es-VE"/>
      </w:rPr>
      <w:instrText>PAGE</w:instrText>
    </w:r>
    <w:r w:rsidRPr="00C11E7C">
      <w:rPr>
        <w:sz w:val="20"/>
        <w:szCs w:val="20"/>
        <w:lang w:val="es-VE"/>
      </w:rPr>
      <w:instrText xml:space="preserve">   \* MERGEFORMAT </w:instrText>
    </w:r>
    <w:r w:rsidRPr="00C11E7C">
      <w:rPr>
        <w:sz w:val="20"/>
        <w:szCs w:val="20"/>
        <w:lang w:val="es-VE"/>
      </w:rPr>
      <w:fldChar w:fldCharType="separate"/>
    </w:r>
    <w:r w:rsidR="00643651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BEC12" w14:textId="77777777" w:rsidR="006B06C1" w:rsidRDefault="006B06C1" w:rsidP="00D04739">
      <w:r>
        <w:separator/>
      </w:r>
    </w:p>
  </w:footnote>
  <w:footnote w:type="continuationSeparator" w:id="0">
    <w:p w14:paraId="3347CF96" w14:textId="77777777" w:rsidR="006B06C1" w:rsidRDefault="006B06C1" w:rsidP="00D04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AF232" w14:textId="77777777" w:rsidR="00D04739" w:rsidRPr="00D04739" w:rsidRDefault="00D04739" w:rsidP="00D04739">
    <w:pPr>
      <w:pStyle w:val="Encabezado"/>
      <w:jc w:val="center"/>
      <w:rPr>
        <w:b/>
      </w:rPr>
    </w:pPr>
    <w:r w:rsidRPr="00D04739">
      <w:rPr>
        <w:b/>
        <w:noProof/>
        <w:lang w:eastAsia="es-ES_tradnl"/>
      </w:rPr>
      <w:drawing>
        <wp:anchor distT="0" distB="0" distL="114300" distR="114300" simplePos="0" relativeHeight="251658240" behindDoc="0" locked="0" layoutInCell="1" allowOverlap="1" wp14:anchorId="1A21592C" wp14:editId="0C66BF1C">
          <wp:simplePos x="0" y="0"/>
          <wp:positionH relativeFrom="column">
            <wp:posOffset>-341630</wp:posOffset>
          </wp:positionH>
          <wp:positionV relativeFrom="paragraph">
            <wp:posOffset>-158750</wp:posOffset>
          </wp:positionV>
          <wp:extent cx="939600" cy="813600"/>
          <wp:effectExtent l="0" t="0" r="635" b="0"/>
          <wp:wrapNone/>
          <wp:docPr id="1" name="Imagen 1" descr="/Users/ma.angelicacerdan/Desktop/Logo-U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600" cy="81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4739">
      <w:rPr>
        <w:b/>
        <w:noProof/>
        <w:lang w:eastAsia="es-ES_tradnl"/>
      </w:rPr>
      <w:drawing>
        <wp:anchor distT="0" distB="0" distL="114300" distR="114300" simplePos="0" relativeHeight="251659264" behindDoc="0" locked="0" layoutInCell="1" allowOverlap="1" wp14:anchorId="5CBE4BA5" wp14:editId="0B68D4CF">
          <wp:simplePos x="0" y="0"/>
          <wp:positionH relativeFrom="column">
            <wp:posOffset>5029835</wp:posOffset>
          </wp:positionH>
          <wp:positionV relativeFrom="paragraph">
            <wp:posOffset>59690</wp:posOffset>
          </wp:positionV>
          <wp:extent cx="1219835" cy="591594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591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4739">
      <w:rPr>
        <w:b/>
      </w:rPr>
      <w:t>FACULTAD DE ESTADÍSTICA E INFORMÁTICA</w:t>
    </w:r>
  </w:p>
  <w:p w14:paraId="506A4932" w14:textId="77777777" w:rsidR="00D04739" w:rsidRPr="00D04739" w:rsidRDefault="00D04739" w:rsidP="00D04739">
    <w:pPr>
      <w:pStyle w:val="Encabezado"/>
      <w:jc w:val="center"/>
      <w:rPr>
        <w:b/>
      </w:rPr>
    </w:pPr>
    <w:r>
      <w:rPr>
        <w:b/>
      </w:rPr>
      <w:t>Licenciatura en</w:t>
    </w:r>
    <w:r w:rsidRPr="00D04739">
      <w:rPr>
        <w:b/>
      </w:rPr>
      <w:t xml:space="preserve"> Ingeniería de Software</w:t>
    </w:r>
  </w:p>
  <w:p w14:paraId="1886E59F" w14:textId="77777777" w:rsidR="00D04739" w:rsidRPr="00D04739" w:rsidRDefault="00D04739" w:rsidP="00D04739">
    <w:pPr>
      <w:pStyle w:val="Encabezado"/>
      <w:jc w:val="center"/>
      <w:rPr>
        <w:b/>
      </w:rPr>
    </w:pPr>
    <w:r w:rsidRPr="00D04739">
      <w:rPr>
        <w:b/>
      </w:rPr>
      <w:t xml:space="preserve">Formato: </w:t>
    </w:r>
    <w:r w:rsidR="00CC41A8">
      <w:rPr>
        <w:b/>
      </w:rPr>
      <w:t>INFOR</w:t>
    </w:r>
    <w:r w:rsidRPr="00D04739">
      <w:rPr>
        <w:b/>
      </w:rPr>
      <w:t>ME PARCIAL EE Prácticas de Ingeniería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85204"/>
    <w:multiLevelType w:val="hybridMultilevel"/>
    <w:tmpl w:val="661227DE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81"/>
    <w:rsid w:val="000732EF"/>
    <w:rsid w:val="00075562"/>
    <w:rsid w:val="000B4381"/>
    <w:rsid w:val="000F28F5"/>
    <w:rsid w:val="00165C29"/>
    <w:rsid w:val="001E4C0B"/>
    <w:rsid w:val="001F1E0E"/>
    <w:rsid w:val="00250788"/>
    <w:rsid w:val="002562ED"/>
    <w:rsid w:val="002A2637"/>
    <w:rsid w:val="002A7F63"/>
    <w:rsid w:val="002D0062"/>
    <w:rsid w:val="003136EB"/>
    <w:rsid w:val="00386221"/>
    <w:rsid w:val="00424858"/>
    <w:rsid w:val="00546025"/>
    <w:rsid w:val="00553165"/>
    <w:rsid w:val="00571DEA"/>
    <w:rsid w:val="0061009A"/>
    <w:rsid w:val="006352B9"/>
    <w:rsid w:val="0063633E"/>
    <w:rsid w:val="00643651"/>
    <w:rsid w:val="00682130"/>
    <w:rsid w:val="006B06C1"/>
    <w:rsid w:val="006C03F4"/>
    <w:rsid w:val="006D5BFA"/>
    <w:rsid w:val="0071235F"/>
    <w:rsid w:val="0074229C"/>
    <w:rsid w:val="008A6011"/>
    <w:rsid w:val="009572E3"/>
    <w:rsid w:val="009B654A"/>
    <w:rsid w:val="00A01671"/>
    <w:rsid w:val="00A046F7"/>
    <w:rsid w:val="00A166F6"/>
    <w:rsid w:val="00AE6875"/>
    <w:rsid w:val="00AE6CCC"/>
    <w:rsid w:val="00B37E68"/>
    <w:rsid w:val="00C437E3"/>
    <w:rsid w:val="00C677D2"/>
    <w:rsid w:val="00CC41A8"/>
    <w:rsid w:val="00D04739"/>
    <w:rsid w:val="00E04FC7"/>
    <w:rsid w:val="00E21994"/>
    <w:rsid w:val="00E641AC"/>
    <w:rsid w:val="00E7139D"/>
    <w:rsid w:val="00E762DC"/>
    <w:rsid w:val="00ED2826"/>
    <w:rsid w:val="00EE700B"/>
    <w:rsid w:val="00FC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DEF3"/>
  <w15:chartTrackingRefBased/>
  <w15:docId w15:val="{85D75D2A-B2B4-4222-973C-3EC03691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7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4739"/>
  </w:style>
  <w:style w:type="paragraph" w:styleId="Piedepgina">
    <w:name w:val="footer"/>
    <w:basedOn w:val="Normal"/>
    <w:link w:val="PiedepginaCar"/>
    <w:uiPriority w:val="99"/>
    <w:unhideWhenUsed/>
    <w:rsid w:val="00D047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739"/>
  </w:style>
  <w:style w:type="table" w:styleId="Tablaconcuadrcula">
    <w:name w:val="Table Grid"/>
    <w:basedOn w:val="Tablanormal"/>
    <w:uiPriority w:val="39"/>
    <w:rsid w:val="00D04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41A8"/>
    <w:pPr>
      <w:ind w:left="720"/>
      <w:contextualSpacing/>
    </w:pPr>
  </w:style>
  <w:style w:type="paragraph" w:styleId="Sinespaciado">
    <w:name w:val="No Spacing"/>
    <w:uiPriority w:val="1"/>
    <w:qFormat/>
    <w:rsid w:val="00E21994"/>
    <w:rPr>
      <w:sz w:val="22"/>
      <w:szCs w:val="22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546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HA\Documents\MMOL\Semestre6\DesarrolloSoftware\SPP\PresentationLayer\Reports\PartialRepor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PartialReport.dotx</Template>
  <TotalTime>13</TotalTime>
  <Pages>3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</dc:creator>
  <cp:keywords/>
  <dc:description/>
  <cp:lastModifiedBy>MARTHA MIROSLAVA</cp:lastModifiedBy>
  <cp:revision>11</cp:revision>
  <dcterms:created xsi:type="dcterms:W3CDTF">2021-04-12T04:14:00Z</dcterms:created>
  <dcterms:modified xsi:type="dcterms:W3CDTF">2021-04-12T04:43:00Z</dcterms:modified>
</cp:coreProperties>
</file>